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A29D2" w:rsidRDefault="001A29D2"/>
    <w:tbl>
      <w:tblPr>
        <w:tblW w:w="9498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1430"/>
        <w:gridCol w:w="8068"/>
      </w:tblGrid>
      <w:tr w:rsidR="002D32F0" w:rsidRPr="000D138B">
        <w:trPr>
          <w:cantSplit/>
          <w:trHeight w:val="963"/>
        </w:trPr>
        <w:tc>
          <w:tcPr>
            <w:tcW w:w="1430" w:type="dxa"/>
            <w:vAlign w:val="center"/>
          </w:tcPr>
          <w:p w:rsidR="002D32F0" w:rsidRDefault="007007F1" w:rsidP="00B219B9">
            <w:pPr>
              <w:pStyle w:val="Cabealho"/>
              <w:ind w:left="180"/>
              <w:rPr>
                <w:rFonts w:ascii="Verdana" w:hAnsi="Verdana"/>
                <w:b w:val="0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>
                  <wp:extent cx="560705" cy="560705"/>
                  <wp:effectExtent l="19050" t="0" r="0" b="0"/>
                  <wp:docPr id="6" name="Imagem 6" descr="Resultado de imagem para unifei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Resultado de imagem para unifei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705" cy="5607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68" w:type="dxa"/>
            <w:vAlign w:val="center"/>
          </w:tcPr>
          <w:p w:rsidR="002D32F0" w:rsidRPr="003453C1" w:rsidRDefault="003F6D02" w:rsidP="00B219B9">
            <w:pPr>
              <w:pStyle w:val="Cabealho"/>
              <w:rPr>
                <w:b w:val="0"/>
              </w:rPr>
            </w:pPr>
            <w:r>
              <w:rPr>
                <w:b w:val="0"/>
              </w:rPr>
              <w:t>UNIFEI – Universidade Federal de Itajubá</w:t>
            </w:r>
          </w:p>
          <w:p w:rsidR="002D32F0" w:rsidRPr="005C69E6" w:rsidRDefault="003F6D02" w:rsidP="008E4F17">
            <w:pPr>
              <w:pStyle w:val="Textodebalo"/>
              <w:spacing w:before="60"/>
              <w:jc w:val="center"/>
              <w:rPr>
                <w:rFonts w:ascii="Verdana" w:hAnsi="Verdana" w:cs="Times New Roman"/>
                <w:b/>
                <w:color w:val="0080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Sistemas de Informação</w:t>
            </w:r>
          </w:p>
        </w:tc>
      </w:tr>
    </w:tbl>
    <w:p w:rsidR="001A29D2" w:rsidRPr="001C5844" w:rsidRDefault="001A29D2" w:rsidP="001A29D2">
      <w:pPr>
        <w:rPr>
          <w:lang w:eastAsia="en-US"/>
        </w:rPr>
      </w:pPr>
    </w:p>
    <w:p w:rsidR="001A29D2" w:rsidRPr="001C5844" w:rsidRDefault="001A29D2" w:rsidP="001A29D2">
      <w:pPr>
        <w:rPr>
          <w:lang w:eastAsia="en-US"/>
        </w:rPr>
      </w:pPr>
    </w:p>
    <w:p w:rsidR="001A29D2" w:rsidRDefault="001A29D2" w:rsidP="001A29D2">
      <w:pPr>
        <w:rPr>
          <w:lang w:eastAsia="en-US"/>
        </w:rPr>
      </w:pPr>
    </w:p>
    <w:p w:rsidR="001A29D2" w:rsidRDefault="001A29D2" w:rsidP="001A29D2">
      <w:pPr>
        <w:rPr>
          <w:lang w:eastAsia="en-US"/>
        </w:rPr>
      </w:pPr>
    </w:p>
    <w:p w:rsidR="001A29D2" w:rsidRDefault="001A29D2" w:rsidP="001A29D2">
      <w:pPr>
        <w:rPr>
          <w:lang w:eastAsia="en-US"/>
        </w:rPr>
      </w:pPr>
    </w:p>
    <w:p w:rsidR="001A29D2" w:rsidRDefault="001A29D2" w:rsidP="001A29D2">
      <w:pPr>
        <w:rPr>
          <w:lang w:eastAsia="en-US"/>
        </w:rPr>
      </w:pPr>
    </w:p>
    <w:p w:rsidR="001A29D2" w:rsidRDefault="001A29D2" w:rsidP="001A29D2">
      <w:pPr>
        <w:rPr>
          <w:lang w:eastAsia="en-US"/>
        </w:rPr>
      </w:pPr>
    </w:p>
    <w:p w:rsidR="00540D49" w:rsidRDefault="00540D49" w:rsidP="001A29D2">
      <w:pPr>
        <w:rPr>
          <w:lang w:eastAsia="en-US"/>
        </w:rPr>
      </w:pPr>
    </w:p>
    <w:p w:rsidR="00540D49" w:rsidRDefault="00540D49" w:rsidP="001A29D2">
      <w:pPr>
        <w:rPr>
          <w:lang w:eastAsia="en-US"/>
        </w:rPr>
      </w:pPr>
    </w:p>
    <w:p w:rsidR="00540D49" w:rsidRDefault="00540D49" w:rsidP="001A29D2">
      <w:pPr>
        <w:rPr>
          <w:lang w:eastAsia="en-US"/>
        </w:rPr>
      </w:pPr>
    </w:p>
    <w:p w:rsidR="00540D49" w:rsidRDefault="00540D49" w:rsidP="001A29D2">
      <w:pPr>
        <w:rPr>
          <w:lang w:eastAsia="en-US"/>
        </w:rPr>
      </w:pPr>
    </w:p>
    <w:p w:rsidR="001A29D2" w:rsidRDefault="001A29D2" w:rsidP="001A29D2">
      <w:pPr>
        <w:rPr>
          <w:lang w:eastAsia="en-US"/>
        </w:rPr>
      </w:pPr>
    </w:p>
    <w:p w:rsidR="001A29D2" w:rsidRPr="001C5844" w:rsidRDefault="001A29D2" w:rsidP="001A29D2">
      <w:pPr>
        <w:rPr>
          <w:lang w:eastAsia="en-US"/>
        </w:rPr>
      </w:pPr>
    </w:p>
    <w:p w:rsidR="001A29D2" w:rsidRPr="001C5844" w:rsidRDefault="001A29D2" w:rsidP="001A29D2">
      <w:pPr>
        <w:rPr>
          <w:lang w:eastAsia="en-US"/>
        </w:rPr>
      </w:pPr>
    </w:p>
    <w:p w:rsidR="001A29D2" w:rsidRPr="006D2195" w:rsidRDefault="004D0D07" w:rsidP="001A29D2">
      <w:pPr>
        <w:jc w:val="center"/>
        <w:rPr>
          <w:b/>
          <w:sz w:val="44"/>
          <w:szCs w:val="44"/>
          <w:lang w:eastAsia="en-US"/>
        </w:rPr>
      </w:pPr>
      <w:r>
        <w:rPr>
          <w:b/>
          <w:sz w:val="44"/>
          <w:szCs w:val="44"/>
          <w:lang w:eastAsia="en-US"/>
        </w:rPr>
        <w:t>Termo de Encerramento</w:t>
      </w:r>
    </w:p>
    <w:p w:rsidR="001A29D2" w:rsidRPr="001C5844" w:rsidRDefault="001A29D2" w:rsidP="001A29D2">
      <w:pPr>
        <w:rPr>
          <w:lang w:eastAsia="en-US"/>
        </w:rPr>
      </w:pPr>
    </w:p>
    <w:p w:rsidR="001A29D2" w:rsidRDefault="001A29D2" w:rsidP="001A29D2">
      <w:pPr>
        <w:rPr>
          <w:lang w:eastAsia="en-US"/>
        </w:rPr>
      </w:pPr>
    </w:p>
    <w:p w:rsidR="00540D49" w:rsidRDefault="00540D49" w:rsidP="001A29D2">
      <w:pPr>
        <w:rPr>
          <w:lang w:eastAsia="en-US"/>
        </w:rPr>
      </w:pPr>
    </w:p>
    <w:p w:rsidR="00540D49" w:rsidRDefault="003F6D02" w:rsidP="001A29D2">
      <w:pPr>
        <w:rPr>
          <w:lang w:eastAsia="en-US"/>
        </w:rPr>
      </w:pPr>
      <w:r>
        <w:rPr>
          <w:lang w:eastAsia="en-US"/>
        </w:rPr>
        <w:t xml:space="preserve"> </w:t>
      </w:r>
    </w:p>
    <w:p w:rsidR="00540D49" w:rsidRPr="001C5844" w:rsidRDefault="00540D49" w:rsidP="001A29D2">
      <w:pPr>
        <w:rPr>
          <w:lang w:eastAsia="en-US"/>
        </w:rPr>
      </w:pPr>
    </w:p>
    <w:p w:rsidR="001A29D2" w:rsidRDefault="001A29D2" w:rsidP="001A29D2">
      <w:pPr>
        <w:rPr>
          <w:lang w:eastAsia="en-US"/>
        </w:rPr>
      </w:pPr>
    </w:p>
    <w:p w:rsidR="001A29D2" w:rsidRPr="006D2195" w:rsidRDefault="003F6D02" w:rsidP="001A29D2">
      <w:pPr>
        <w:jc w:val="center"/>
        <w:rPr>
          <w:b/>
          <w:sz w:val="36"/>
          <w:szCs w:val="36"/>
          <w:lang w:eastAsia="en-US"/>
        </w:rPr>
      </w:pPr>
      <w:r>
        <w:rPr>
          <w:b/>
          <w:sz w:val="36"/>
          <w:szCs w:val="36"/>
          <w:lang w:eastAsia="en-US"/>
        </w:rPr>
        <w:t>SISCOOG</w:t>
      </w:r>
      <w:r w:rsidR="001A29D2" w:rsidRPr="006D2195">
        <w:rPr>
          <w:b/>
          <w:sz w:val="36"/>
          <w:szCs w:val="36"/>
          <w:lang w:eastAsia="en-US"/>
        </w:rPr>
        <w:t xml:space="preserve"> </w:t>
      </w:r>
      <w:r>
        <w:rPr>
          <w:b/>
          <w:sz w:val="36"/>
          <w:szCs w:val="36"/>
          <w:lang w:eastAsia="en-US"/>
        </w:rPr>
        <w:t>–</w:t>
      </w:r>
      <w:r w:rsidR="001A29D2" w:rsidRPr="006D2195">
        <w:rPr>
          <w:b/>
          <w:sz w:val="36"/>
          <w:szCs w:val="36"/>
          <w:lang w:eastAsia="en-US"/>
        </w:rPr>
        <w:t xml:space="preserve"> </w:t>
      </w:r>
      <w:r>
        <w:rPr>
          <w:b/>
          <w:sz w:val="36"/>
          <w:szCs w:val="36"/>
          <w:lang w:eastAsia="en-US"/>
        </w:rPr>
        <w:t>Sistema de Cooperação em Grupo</w:t>
      </w:r>
    </w:p>
    <w:p w:rsidR="001A29D2" w:rsidRPr="006D2195" w:rsidRDefault="001A29D2" w:rsidP="001A29D2">
      <w:pPr>
        <w:jc w:val="center"/>
        <w:rPr>
          <w:sz w:val="36"/>
          <w:szCs w:val="36"/>
          <w:lang w:eastAsia="en-US"/>
        </w:rPr>
      </w:pPr>
    </w:p>
    <w:p w:rsidR="001A29D2" w:rsidRPr="006D2195" w:rsidRDefault="001A29D2" w:rsidP="001A29D2">
      <w:pPr>
        <w:jc w:val="center"/>
        <w:rPr>
          <w:sz w:val="36"/>
          <w:szCs w:val="36"/>
          <w:lang w:eastAsia="en-US"/>
        </w:rPr>
      </w:pPr>
    </w:p>
    <w:p w:rsidR="001A29D2" w:rsidRDefault="001A29D2" w:rsidP="001A29D2">
      <w:pPr>
        <w:rPr>
          <w:lang w:eastAsia="en-US"/>
        </w:rPr>
      </w:pPr>
    </w:p>
    <w:p w:rsidR="001A29D2" w:rsidRPr="0015449C" w:rsidRDefault="001A29D2" w:rsidP="001A29D2">
      <w:pPr>
        <w:rPr>
          <w:lang w:eastAsia="en-US"/>
        </w:rPr>
      </w:pPr>
    </w:p>
    <w:p w:rsidR="001A29D2" w:rsidRDefault="001A29D2"/>
    <w:p w:rsidR="001A29D2" w:rsidRDefault="001A29D2"/>
    <w:p w:rsidR="00540D49" w:rsidRDefault="00540D49"/>
    <w:p w:rsidR="00540D49" w:rsidRDefault="00540D49"/>
    <w:p w:rsidR="00540D49" w:rsidRDefault="00540D49"/>
    <w:p w:rsidR="00540D49" w:rsidRDefault="00540D49"/>
    <w:p w:rsidR="00540D49" w:rsidRDefault="00540D49"/>
    <w:p w:rsidR="001A29D2" w:rsidRDefault="001A29D2"/>
    <w:p w:rsidR="001A29D2" w:rsidRDefault="001A29D2"/>
    <w:p w:rsidR="001A29D2" w:rsidRPr="006D2195" w:rsidRDefault="001A29D2" w:rsidP="001A29D2">
      <w:pPr>
        <w:jc w:val="right"/>
        <w:rPr>
          <w:b/>
          <w:sz w:val="36"/>
          <w:szCs w:val="36"/>
        </w:rPr>
      </w:pPr>
      <w:r w:rsidRPr="006D2195">
        <w:rPr>
          <w:b/>
          <w:sz w:val="36"/>
          <w:szCs w:val="36"/>
        </w:rPr>
        <w:t xml:space="preserve">Versão </w:t>
      </w:r>
      <w:r w:rsidR="003F6D02">
        <w:rPr>
          <w:b/>
          <w:sz w:val="36"/>
          <w:szCs w:val="36"/>
        </w:rPr>
        <w:t>1</w:t>
      </w:r>
    </w:p>
    <w:p w:rsidR="001A29D2" w:rsidRDefault="001A29D2"/>
    <w:p w:rsidR="001A29D2" w:rsidRDefault="001A29D2"/>
    <w:p w:rsidR="00883E44" w:rsidRDefault="001A29D2">
      <w:pPr>
        <w:pStyle w:val="Ttulo"/>
        <w:jc w:val="center"/>
      </w:pPr>
      <w:r>
        <w:br w:type="page"/>
      </w:r>
    </w:p>
    <w:p w:rsidR="009B0E51" w:rsidRDefault="009B0E51">
      <w:pPr>
        <w:pStyle w:val="Ttulo"/>
        <w:jc w:val="center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9B0E51">
        <w:trPr>
          <w:trHeight w:val="284"/>
        </w:trPr>
        <w:tc>
          <w:tcPr>
            <w:tcW w:w="1550" w:type="dxa"/>
            <w:shd w:val="clear" w:color="auto" w:fill="D6E3BC"/>
          </w:tcPr>
          <w:p w:rsidR="009B0E51" w:rsidRDefault="009B0E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080" w:type="dxa"/>
            <w:shd w:val="clear" w:color="auto" w:fill="D6E3BC"/>
          </w:tcPr>
          <w:p w:rsidR="009B0E51" w:rsidRDefault="009B0E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4680" w:type="dxa"/>
            <w:shd w:val="clear" w:color="auto" w:fill="D6E3BC"/>
          </w:tcPr>
          <w:p w:rsidR="009B0E51" w:rsidRDefault="009B0E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410" w:type="dxa"/>
            <w:shd w:val="clear" w:color="auto" w:fill="D6E3BC"/>
          </w:tcPr>
          <w:p w:rsidR="009B0E51" w:rsidRDefault="009B0E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9B0E51" w:rsidRPr="0091272D">
        <w:trPr>
          <w:trHeight w:val="284"/>
        </w:trPr>
        <w:tc>
          <w:tcPr>
            <w:tcW w:w="1550" w:type="dxa"/>
          </w:tcPr>
          <w:p w:rsidR="009B0E51" w:rsidRPr="003F6D02" w:rsidRDefault="003F6D02">
            <w:pPr>
              <w:pStyle w:val="Instruo"/>
              <w:rPr>
                <w:color w:val="auto"/>
              </w:rPr>
            </w:pPr>
            <w:r w:rsidRPr="003F6D02">
              <w:rPr>
                <w:color w:val="auto"/>
              </w:rPr>
              <w:t>23/11/2017</w:t>
            </w:r>
          </w:p>
          <w:p w:rsidR="009B0E51" w:rsidRPr="003F6D02" w:rsidRDefault="009B0E51">
            <w:pPr>
              <w:pStyle w:val="Instruo"/>
              <w:rPr>
                <w:color w:val="auto"/>
              </w:rPr>
            </w:pPr>
          </w:p>
        </w:tc>
        <w:tc>
          <w:tcPr>
            <w:tcW w:w="1080" w:type="dxa"/>
          </w:tcPr>
          <w:p w:rsidR="009B0E51" w:rsidRPr="003F6D02" w:rsidRDefault="003F6D02" w:rsidP="001E7D28">
            <w:pPr>
              <w:pStyle w:val="Instruo"/>
              <w:jc w:val="center"/>
              <w:rPr>
                <w:color w:val="auto"/>
              </w:rPr>
            </w:pPr>
            <w:r w:rsidRPr="003F6D02">
              <w:rPr>
                <w:color w:val="auto"/>
              </w:rPr>
              <w:t>1</w:t>
            </w:r>
          </w:p>
        </w:tc>
        <w:tc>
          <w:tcPr>
            <w:tcW w:w="4680" w:type="dxa"/>
          </w:tcPr>
          <w:p w:rsidR="009B0E51" w:rsidRPr="003F6D02" w:rsidRDefault="003F6D02" w:rsidP="0091272D">
            <w:pPr>
              <w:pStyle w:val="Instruo"/>
              <w:rPr>
                <w:color w:val="auto"/>
              </w:rPr>
            </w:pPr>
            <w:r w:rsidRPr="003F6D02">
              <w:rPr>
                <w:color w:val="auto"/>
              </w:rPr>
              <w:t>Correções de mudanças feitas na linha base.</w:t>
            </w:r>
          </w:p>
        </w:tc>
        <w:tc>
          <w:tcPr>
            <w:tcW w:w="2410" w:type="dxa"/>
          </w:tcPr>
          <w:p w:rsidR="009B0E51" w:rsidRPr="003F6D02" w:rsidRDefault="003F6D02">
            <w:pPr>
              <w:pStyle w:val="Instruo"/>
              <w:rPr>
                <w:color w:val="auto"/>
              </w:rPr>
            </w:pPr>
            <w:r w:rsidRPr="003F6D02">
              <w:rPr>
                <w:color w:val="auto"/>
              </w:rPr>
              <w:t>Daniel</w:t>
            </w:r>
          </w:p>
        </w:tc>
      </w:tr>
      <w:tr w:rsidR="009B0E51">
        <w:trPr>
          <w:trHeight w:val="284"/>
        </w:trPr>
        <w:tc>
          <w:tcPr>
            <w:tcW w:w="1550" w:type="dxa"/>
          </w:tcPr>
          <w:p w:rsidR="009B0E51" w:rsidRDefault="009B0E51">
            <w:pPr>
              <w:jc w:val="left"/>
            </w:pPr>
          </w:p>
        </w:tc>
        <w:tc>
          <w:tcPr>
            <w:tcW w:w="1080" w:type="dxa"/>
          </w:tcPr>
          <w:p w:rsidR="009B0E51" w:rsidRDefault="009B0E51">
            <w:pPr>
              <w:jc w:val="left"/>
            </w:pPr>
          </w:p>
        </w:tc>
        <w:tc>
          <w:tcPr>
            <w:tcW w:w="4680" w:type="dxa"/>
          </w:tcPr>
          <w:p w:rsidR="009B0E51" w:rsidRDefault="009B0E51">
            <w:pPr>
              <w:jc w:val="left"/>
            </w:pPr>
          </w:p>
        </w:tc>
        <w:tc>
          <w:tcPr>
            <w:tcW w:w="2410" w:type="dxa"/>
          </w:tcPr>
          <w:p w:rsidR="009B0E51" w:rsidRDefault="009B0E51">
            <w:pPr>
              <w:jc w:val="left"/>
            </w:pPr>
          </w:p>
        </w:tc>
      </w:tr>
      <w:tr w:rsidR="009B0E51">
        <w:trPr>
          <w:trHeight w:val="284"/>
        </w:trPr>
        <w:tc>
          <w:tcPr>
            <w:tcW w:w="1550" w:type="dxa"/>
          </w:tcPr>
          <w:p w:rsidR="009B0E51" w:rsidRDefault="009B0E51">
            <w:pPr>
              <w:jc w:val="left"/>
            </w:pPr>
          </w:p>
        </w:tc>
        <w:tc>
          <w:tcPr>
            <w:tcW w:w="1080" w:type="dxa"/>
          </w:tcPr>
          <w:p w:rsidR="009B0E51" w:rsidRDefault="009B0E51">
            <w:pPr>
              <w:jc w:val="left"/>
            </w:pPr>
          </w:p>
        </w:tc>
        <w:tc>
          <w:tcPr>
            <w:tcW w:w="4680" w:type="dxa"/>
          </w:tcPr>
          <w:p w:rsidR="009B0E51" w:rsidRDefault="009B0E51">
            <w:pPr>
              <w:jc w:val="left"/>
            </w:pPr>
          </w:p>
        </w:tc>
        <w:tc>
          <w:tcPr>
            <w:tcW w:w="2410" w:type="dxa"/>
          </w:tcPr>
          <w:p w:rsidR="009B0E51" w:rsidRDefault="009B0E51">
            <w:pPr>
              <w:jc w:val="left"/>
            </w:pPr>
          </w:p>
        </w:tc>
      </w:tr>
    </w:tbl>
    <w:p w:rsidR="009B0E51" w:rsidRDefault="009B0E51"/>
    <w:p w:rsidR="009B0E51" w:rsidRDefault="009B0E51">
      <w:pPr>
        <w:pStyle w:val="Ttulo"/>
        <w:jc w:val="center"/>
      </w:pPr>
      <w:r>
        <w:br w:type="page"/>
      </w:r>
      <w:r>
        <w:lastRenderedPageBreak/>
        <w:t>SUMÁRIO</w:t>
      </w:r>
    </w:p>
    <w:p w:rsidR="00B13C69" w:rsidRDefault="009B0E51">
      <w:pPr>
        <w:pStyle w:val="Sumrio1"/>
        <w:rPr>
          <w:rFonts w:ascii="Times New Roman" w:hAnsi="Times New Roman"/>
          <w:bCs w:val="0"/>
          <w:caps w:val="0"/>
          <w:sz w:val="24"/>
          <w:szCs w:val="24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266706999" w:history="1">
        <w:r w:rsidR="00B13C69" w:rsidRPr="006F51FA">
          <w:rPr>
            <w:rStyle w:val="Hyperlink"/>
          </w:rPr>
          <w:t>1. introdução</w:t>
        </w:r>
        <w:r w:rsidR="00B13C69">
          <w:rPr>
            <w:webHidden/>
          </w:rPr>
          <w:tab/>
        </w:r>
        <w:r w:rsidR="00B13C69">
          <w:rPr>
            <w:webHidden/>
          </w:rPr>
          <w:fldChar w:fldCharType="begin"/>
        </w:r>
        <w:r w:rsidR="00B13C69">
          <w:rPr>
            <w:webHidden/>
          </w:rPr>
          <w:instrText xml:space="preserve"> PAGEREF _Toc266706999 \h </w:instrText>
        </w:r>
        <w:r w:rsidR="00B13C69">
          <w:rPr>
            <w:webHidden/>
          </w:rPr>
        </w:r>
        <w:r w:rsidR="00B13C69">
          <w:rPr>
            <w:webHidden/>
          </w:rPr>
          <w:fldChar w:fldCharType="separate"/>
        </w:r>
        <w:r w:rsidR="003F6D02">
          <w:rPr>
            <w:webHidden/>
          </w:rPr>
          <w:t>3</w:t>
        </w:r>
        <w:r w:rsidR="00B13C69">
          <w:rPr>
            <w:webHidden/>
          </w:rPr>
          <w:fldChar w:fldCharType="end"/>
        </w:r>
      </w:hyperlink>
    </w:p>
    <w:p w:rsidR="00B13C69" w:rsidRDefault="00A82C59">
      <w:pPr>
        <w:pStyle w:val="Sumrio1"/>
        <w:rPr>
          <w:rFonts w:ascii="Times New Roman" w:hAnsi="Times New Roman"/>
          <w:bCs w:val="0"/>
          <w:caps w:val="0"/>
          <w:sz w:val="24"/>
          <w:szCs w:val="24"/>
          <w:lang w:eastAsia="pt-BR"/>
        </w:rPr>
      </w:pPr>
      <w:hyperlink w:anchor="_Toc266707000" w:history="1">
        <w:r w:rsidR="00B13C69" w:rsidRPr="006F51FA">
          <w:rPr>
            <w:rStyle w:val="Hyperlink"/>
          </w:rPr>
          <w:t>2. referências</w:t>
        </w:r>
        <w:r w:rsidR="00B13C69">
          <w:rPr>
            <w:webHidden/>
          </w:rPr>
          <w:tab/>
        </w:r>
        <w:r w:rsidR="00B13C69">
          <w:rPr>
            <w:webHidden/>
          </w:rPr>
          <w:fldChar w:fldCharType="begin"/>
        </w:r>
        <w:r w:rsidR="00B13C69">
          <w:rPr>
            <w:webHidden/>
          </w:rPr>
          <w:instrText xml:space="preserve"> PAGEREF _Toc266707000 \h </w:instrText>
        </w:r>
        <w:r w:rsidR="00B13C69">
          <w:rPr>
            <w:webHidden/>
          </w:rPr>
        </w:r>
        <w:r w:rsidR="00B13C69">
          <w:rPr>
            <w:webHidden/>
          </w:rPr>
          <w:fldChar w:fldCharType="separate"/>
        </w:r>
        <w:r w:rsidR="003F6D02">
          <w:rPr>
            <w:webHidden/>
          </w:rPr>
          <w:t>3</w:t>
        </w:r>
        <w:r w:rsidR="00B13C69">
          <w:rPr>
            <w:webHidden/>
          </w:rPr>
          <w:fldChar w:fldCharType="end"/>
        </w:r>
      </w:hyperlink>
    </w:p>
    <w:p w:rsidR="00B13C69" w:rsidRDefault="00A82C59">
      <w:pPr>
        <w:pStyle w:val="Sumrio1"/>
        <w:rPr>
          <w:rFonts w:ascii="Times New Roman" w:hAnsi="Times New Roman"/>
          <w:bCs w:val="0"/>
          <w:caps w:val="0"/>
          <w:sz w:val="24"/>
          <w:szCs w:val="24"/>
          <w:lang w:eastAsia="pt-BR"/>
        </w:rPr>
      </w:pPr>
      <w:hyperlink w:anchor="_Toc266707001" w:history="1">
        <w:r w:rsidR="00B13C69" w:rsidRPr="006F51FA">
          <w:rPr>
            <w:rStyle w:val="Hyperlink"/>
          </w:rPr>
          <w:t>3. identificação do projeto</w:t>
        </w:r>
        <w:r w:rsidR="00B13C69">
          <w:rPr>
            <w:webHidden/>
          </w:rPr>
          <w:tab/>
        </w:r>
        <w:r w:rsidR="00B13C69">
          <w:rPr>
            <w:webHidden/>
          </w:rPr>
          <w:fldChar w:fldCharType="begin"/>
        </w:r>
        <w:r w:rsidR="00B13C69">
          <w:rPr>
            <w:webHidden/>
          </w:rPr>
          <w:instrText xml:space="preserve"> PAGEREF _Toc266707001 \h </w:instrText>
        </w:r>
        <w:r w:rsidR="00B13C69">
          <w:rPr>
            <w:webHidden/>
          </w:rPr>
        </w:r>
        <w:r w:rsidR="00B13C69">
          <w:rPr>
            <w:webHidden/>
          </w:rPr>
          <w:fldChar w:fldCharType="separate"/>
        </w:r>
        <w:r w:rsidR="003F6D02">
          <w:rPr>
            <w:webHidden/>
          </w:rPr>
          <w:t>3</w:t>
        </w:r>
        <w:r w:rsidR="00B13C69">
          <w:rPr>
            <w:webHidden/>
          </w:rPr>
          <w:fldChar w:fldCharType="end"/>
        </w:r>
      </w:hyperlink>
    </w:p>
    <w:p w:rsidR="00B13C69" w:rsidRDefault="00A82C59">
      <w:pPr>
        <w:pStyle w:val="Sumrio1"/>
        <w:rPr>
          <w:rFonts w:ascii="Times New Roman" w:hAnsi="Times New Roman"/>
          <w:bCs w:val="0"/>
          <w:caps w:val="0"/>
          <w:sz w:val="24"/>
          <w:szCs w:val="24"/>
          <w:lang w:eastAsia="pt-BR"/>
        </w:rPr>
      </w:pPr>
      <w:hyperlink w:anchor="_Toc266707002" w:history="1">
        <w:r w:rsidR="00B13C69" w:rsidRPr="006F51FA">
          <w:rPr>
            <w:rStyle w:val="Hyperlink"/>
          </w:rPr>
          <w:t>4. relação de produtos e serviços</w:t>
        </w:r>
        <w:r w:rsidR="00B13C69">
          <w:rPr>
            <w:webHidden/>
          </w:rPr>
          <w:tab/>
        </w:r>
        <w:r w:rsidR="00B13C69">
          <w:rPr>
            <w:webHidden/>
          </w:rPr>
          <w:fldChar w:fldCharType="begin"/>
        </w:r>
        <w:r w:rsidR="00B13C69">
          <w:rPr>
            <w:webHidden/>
          </w:rPr>
          <w:instrText xml:space="preserve"> PAGEREF _Toc266707002 \h </w:instrText>
        </w:r>
        <w:r w:rsidR="00B13C69">
          <w:rPr>
            <w:webHidden/>
          </w:rPr>
        </w:r>
        <w:r w:rsidR="00B13C69">
          <w:rPr>
            <w:webHidden/>
          </w:rPr>
          <w:fldChar w:fldCharType="separate"/>
        </w:r>
        <w:r w:rsidR="003F6D02">
          <w:rPr>
            <w:webHidden/>
          </w:rPr>
          <w:t>3</w:t>
        </w:r>
        <w:r w:rsidR="00B13C69">
          <w:rPr>
            <w:webHidden/>
          </w:rPr>
          <w:fldChar w:fldCharType="end"/>
        </w:r>
      </w:hyperlink>
    </w:p>
    <w:p w:rsidR="00B13C69" w:rsidRDefault="00A82C59">
      <w:pPr>
        <w:pStyle w:val="Sumrio1"/>
        <w:rPr>
          <w:rFonts w:ascii="Times New Roman" w:hAnsi="Times New Roman"/>
          <w:bCs w:val="0"/>
          <w:caps w:val="0"/>
          <w:sz w:val="24"/>
          <w:szCs w:val="24"/>
          <w:lang w:eastAsia="pt-BR"/>
        </w:rPr>
      </w:pPr>
      <w:hyperlink w:anchor="_Toc266707003" w:history="1">
        <w:r w:rsidR="00B13C69" w:rsidRPr="006F51FA">
          <w:rPr>
            <w:rStyle w:val="Hyperlink"/>
          </w:rPr>
          <w:t>5. ANEXO</w:t>
        </w:r>
        <w:r w:rsidR="00B13C69">
          <w:rPr>
            <w:webHidden/>
          </w:rPr>
          <w:tab/>
        </w:r>
        <w:r w:rsidR="00B13C69">
          <w:rPr>
            <w:webHidden/>
          </w:rPr>
          <w:fldChar w:fldCharType="begin"/>
        </w:r>
        <w:r w:rsidR="00B13C69">
          <w:rPr>
            <w:webHidden/>
          </w:rPr>
          <w:instrText xml:space="preserve"> PAGEREF _Toc266707003 \h </w:instrText>
        </w:r>
        <w:r w:rsidR="00B13C69">
          <w:rPr>
            <w:webHidden/>
          </w:rPr>
        </w:r>
        <w:r w:rsidR="00B13C69">
          <w:rPr>
            <w:webHidden/>
          </w:rPr>
          <w:fldChar w:fldCharType="separate"/>
        </w:r>
        <w:r w:rsidR="003F6D02">
          <w:rPr>
            <w:webHidden/>
          </w:rPr>
          <w:t>3</w:t>
        </w:r>
        <w:r w:rsidR="00B13C69">
          <w:rPr>
            <w:webHidden/>
          </w:rPr>
          <w:fldChar w:fldCharType="end"/>
        </w:r>
      </w:hyperlink>
    </w:p>
    <w:p w:rsidR="00B13C69" w:rsidRDefault="00A82C59">
      <w:pPr>
        <w:pStyle w:val="Sumrio1"/>
        <w:rPr>
          <w:rFonts w:ascii="Times New Roman" w:hAnsi="Times New Roman"/>
          <w:bCs w:val="0"/>
          <w:caps w:val="0"/>
          <w:sz w:val="24"/>
          <w:szCs w:val="24"/>
          <w:lang w:eastAsia="pt-BR"/>
        </w:rPr>
      </w:pPr>
      <w:hyperlink w:anchor="_Toc266707004" w:history="1">
        <w:r w:rsidR="00B13C69" w:rsidRPr="006F51FA">
          <w:rPr>
            <w:rStyle w:val="Hyperlink"/>
          </w:rPr>
          <w:t>6. encerramento</w:t>
        </w:r>
        <w:r w:rsidR="00B13C69">
          <w:rPr>
            <w:webHidden/>
          </w:rPr>
          <w:tab/>
        </w:r>
        <w:r w:rsidR="00B13C69">
          <w:rPr>
            <w:webHidden/>
          </w:rPr>
          <w:fldChar w:fldCharType="begin"/>
        </w:r>
        <w:r w:rsidR="00B13C69">
          <w:rPr>
            <w:webHidden/>
          </w:rPr>
          <w:instrText xml:space="preserve"> PAGEREF _Toc266707004 \h </w:instrText>
        </w:r>
        <w:r w:rsidR="00B13C69">
          <w:rPr>
            <w:webHidden/>
          </w:rPr>
        </w:r>
        <w:r w:rsidR="00B13C69">
          <w:rPr>
            <w:webHidden/>
          </w:rPr>
          <w:fldChar w:fldCharType="separate"/>
        </w:r>
        <w:r w:rsidR="003F6D02">
          <w:rPr>
            <w:webHidden/>
          </w:rPr>
          <w:t>3</w:t>
        </w:r>
        <w:r w:rsidR="00B13C69">
          <w:rPr>
            <w:webHidden/>
          </w:rPr>
          <w:fldChar w:fldCharType="end"/>
        </w:r>
      </w:hyperlink>
    </w:p>
    <w:p w:rsidR="009B0E51" w:rsidRDefault="009B0E51">
      <w:pPr>
        <w:spacing w:before="120" w:after="120"/>
      </w:pPr>
      <w:r>
        <w:fldChar w:fldCharType="end"/>
      </w:r>
      <w:r>
        <w:t xml:space="preserve"> </w:t>
      </w:r>
    </w:p>
    <w:p w:rsidR="001E7D28" w:rsidRPr="002B5379" w:rsidRDefault="009B0E51" w:rsidP="009B6DD5">
      <w:pPr>
        <w:rPr>
          <w:i/>
          <w:color w:val="auto"/>
          <w:sz w:val="22"/>
          <w:szCs w:val="22"/>
        </w:rPr>
      </w:pPr>
      <w:r>
        <w:br w:type="page"/>
      </w:r>
      <w:bookmarkStart w:id="0" w:name="_Toc98042874"/>
      <w:bookmarkStart w:id="1" w:name="_Toc98043036"/>
      <w:bookmarkStart w:id="2" w:name="_Toc98043106"/>
      <w:bookmarkStart w:id="3" w:name="_Toc98043177"/>
      <w:bookmarkStart w:id="4" w:name="_Toc98043208"/>
      <w:bookmarkStart w:id="5" w:name="_Toc98043249"/>
      <w:bookmarkStart w:id="6" w:name="_Toc98043458"/>
      <w:bookmarkStart w:id="7" w:name="_Toc98043498"/>
      <w:bookmarkStart w:id="8" w:name="_Toc98043531"/>
      <w:bookmarkStart w:id="9" w:name="_Toc98043560"/>
      <w:bookmarkStart w:id="10" w:name="_Toc98043609"/>
      <w:bookmarkStart w:id="11" w:name="_Toc102790895"/>
      <w:bookmarkStart w:id="12" w:name="_Toc102790925"/>
      <w:bookmarkStart w:id="13" w:name="_Toc104002552"/>
      <w:bookmarkStart w:id="14" w:name="_Toc104087800"/>
      <w:bookmarkStart w:id="15" w:name="_Toc104002553"/>
      <w:bookmarkStart w:id="16" w:name="_Toc104087801"/>
      <w:bookmarkStart w:id="17" w:name="_Toc104002554"/>
      <w:bookmarkStart w:id="18" w:name="_Toc104087802"/>
      <w:bookmarkStart w:id="19" w:name="_Toc104002555"/>
      <w:bookmarkStart w:id="20" w:name="_Toc104087803"/>
      <w:bookmarkStart w:id="21" w:name="_Toc104002566"/>
      <w:bookmarkStart w:id="22" w:name="_Toc104087814"/>
      <w:bookmarkStart w:id="23" w:name="_Toc98042876"/>
      <w:bookmarkStart w:id="24" w:name="_Toc98043038"/>
      <w:bookmarkStart w:id="25" w:name="_Toc98043108"/>
      <w:bookmarkStart w:id="26" w:name="_Toc98043179"/>
      <w:bookmarkStart w:id="27" w:name="_Toc98043210"/>
      <w:bookmarkStart w:id="28" w:name="_Toc98043251"/>
      <w:bookmarkStart w:id="29" w:name="_Toc98043460"/>
      <w:bookmarkStart w:id="30" w:name="_Toc98043500"/>
      <w:bookmarkStart w:id="31" w:name="_Toc98043533"/>
      <w:bookmarkStart w:id="32" w:name="_Toc98043562"/>
      <w:bookmarkStart w:id="33" w:name="_Toc98043611"/>
      <w:bookmarkStart w:id="34" w:name="_Toc102790897"/>
      <w:bookmarkStart w:id="35" w:name="_Toc102790927"/>
      <w:bookmarkStart w:id="36" w:name="_Toc102797152"/>
      <w:bookmarkStart w:id="37" w:name="_Toc102797295"/>
      <w:bookmarkStart w:id="38" w:name="_Toc98042878"/>
      <w:bookmarkStart w:id="39" w:name="_Toc98043040"/>
      <w:bookmarkStart w:id="40" w:name="_Toc98043110"/>
      <w:bookmarkStart w:id="41" w:name="_Toc98043181"/>
      <w:bookmarkStart w:id="42" w:name="_Toc98043212"/>
      <w:bookmarkStart w:id="43" w:name="_Toc98043253"/>
      <w:bookmarkStart w:id="44" w:name="_Toc98043462"/>
      <w:bookmarkStart w:id="45" w:name="_Toc98043502"/>
      <w:bookmarkStart w:id="46" w:name="_Toc98043535"/>
      <w:bookmarkStart w:id="47" w:name="_Toc98043564"/>
      <w:bookmarkStart w:id="48" w:name="_Toc98043613"/>
      <w:bookmarkStart w:id="49" w:name="_Toc102790899"/>
      <w:bookmarkStart w:id="50" w:name="_Toc102790929"/>
      <w:bookmarkStart w:id="51" w:name="_Toc102797154"/>
      <w:bookmarkStart w:id="52" w:name="_Toc102797297"/>
      <w:bookmarkStart w:id="53" w:name="_Toc98042883"/>
      <w:bookmarkStart w:id="54" w:name="_Toc98043045"/>
      <w:bookmarkStart w:id="55" w:name="_Toc98043115"/>
      <w:bookmarkStart w:id="56" w:name="_Toc98043186"/>
      <w:bookmarkStart w:id="57" w:name="_Toc98043217"/>
      <w:bookmarkStart w:id="58" w:name="_Toc98043258"/>
      <w:bookmarkStart w:id="59" w:name="_Toc98043467"/>
      <w:bookmarkStart w:id="60" w:name="_Toc98043507"/>
      <w:bookmarkStart w:id="61" w:name="_Toc98043540"/>
      <w:bookmarkStart w:id="62" w:name="_Toc98043569"/>
      <w:bookmarkStart w:id="63" w:name="_Toc98043618"/>
      <w:bookmarkStart w:id="64" w:name="_Toc102790904"/>
      <w:bookmarkStart w:id="65" w:name="_Toc102790934"/>
      <w:bookmarkStart w:id="66" w:name="_Toc102797157"/>
      <w:bookmarkStart w:id="67" w:name="_Toc102797300"/>
      <w:bookmarkStart w:id="68" w:name="_Toc98042885"/>
      <w:bookmarkStart w:id="69" w:name="_Toc98043047"/>
      <w:bookmarkStart w:id="70" w:name="_Toc98043261"/>
      <w:bookmarkStart w:id="71" w:name="_Toc98043470"/>
      <w:bookmarkStart w:id="72" w:name="_Toc98043510"/>
      <w:bookmarkStart w:id="73" w:name="_Toc98043621"/>
      <w:bookmarkStart w:id="74" w:name="_Toc102790907"/>
      <w:bookmarkStart w:id="75" w:name="_Toc102790937"/>
      <w:bookmarkStart w:id="76" w:name="_Toc102797614"/>
      <w:bookmarkStart w:id="77" w:name="_Toc102811246"/>
      <w:bookmarkStart w:id="78" w:name="_Toc102904611"/>
      <w:bookmarkStart w:id="79" w:name="_Toc102904946"/>
      <w:bookmarkStart w:id="80" w:name="_Toc104002567"/>
      <w:bookmarkStart w:id="81" w:name="_Toc104087815"/>
      <w:bookmarkStart w:id="82" w:name="_Toc98042886"/>
      <w:bookmarkStart w:id="83" w:name="_Toc98043048"/>
      <w:bookmarkStart w:id="84" w:name="_Toc98043119"/>
      <w:bookmarkStart w:id="85" w:name="_Toc98043190"/>
      <w:bookmarkStart w:id="86" w:name="_Toc98043221"/>
      <w:bookmarkStart w:id="87" w:name="_Toc98043262"/>
      <w:bookmarkStart w:id="88" w:name="_Toc98043471"/>
      <w:bookmarkStart w:id="89" w:name="_Toc98043511"/>
      <w:bookmarkStart w:id="90" w:name="_Toc98043622"/>
      <w:bookmarkStart w:id="91" w:name="_Toc102790908"/>
      <w:bookmarkStart w:id="92" w:name="_Toc102790938"/>
      <w:bookmarkStart w:id="93" w:name="_Toc102797159"/>
      <w:bookmarkStart w:id="94" w:name="_Toc102797302"/>
      <w:bookmarkStart w:id="95" w:name="_Toc102797615"/>
      <w:bookmarkStart w:id="96" w:name="_Toc102811247"/>
      <w:bookmarkStart w:id="97" w:name="_Toc102904612"/>
      <w:bookmarkStart w:id="98" w:name="_Toc102904947"/>
      <w:bookmarkStart w:id="99" w:name="_Toc104002568"/>
      <w:bookmarkStart w:id="100" w:name="_Toc104087816"/>
      <w:bookmarkStart w:id="101" w:name="_Toc98043120"/>
      <w:bookmarkStart w:id="102" w:name="_Toc98043191"/>
      <w:bookmarkStart w:id="103" w:name="_Toc98043222"/>
      <w:bookmarkStart w:id="104" w:name="_Toc98043263"/>
      <w:bookmarkStart w:id="105" w:name="_Toc98043472"/>
      <w:bookmarkStart w:id="106" w:name="_Toc98043512"/>
      <w:bookmarkStart w:id="107" w:name="_Toc98043623"/>
      <w:bookmarkStart w:id="108" w:name="_Toc102790909"/>
      <w:bookmarkStart w:id="109" w:name="_Toc102790939"/>
      <w:bookmarkStart w:id="110" w:name="_Toc102797160"/>
      <w:bookmarkStart w:id="111" w:name="_Toc102797303"/>
      <w:bookmarkStart w:id="112" w:name="_Toc102797616"/>
      <w:bookmarkStart w:id="113" w:name="_Toc102811248"/>
      <w:bookmarkStart w:id="114" w:name="_Toc102904613"/>
      <w:bookmarkStart w:id="115" w:name="_Toc102904948"/>
      <w:bookmarkStart w:id="116" w:name="_Toc104002569"/>
      <w:bookmarkStart w:id="117" w:name="_Toc104087817"/>
      <w:bookmarkStart w:id="118" w:name="_Toc98043053"/>
      <w:bookmarkStart w:id="119" w:name="_Toc98043123"/>
      <w:bookmarkStart w:id="120" w:name="_Toc98043194"/>
      <w:bookmarkStart w:id="121" w:name="_Toc98043225"/>
      <w:bookmarkStart w:id="122" w:name="_Toc98043266"/>
      <w:bookmarkStart w:id="123" w:name="_Toc102797161"/>
      <w:bookmarkStart w:id="124" w:name="_Toc102797304"/>
      <w:bookmarkStart w:id="125" w:name="_Toc102797617"/>
      <w:bookmarkStart w:id="126" w:name="_Toc102811249"/>
      <w:bookmarkStart w:id="127" w:name="_Toc102904614"/>
      <w:bookmarkStart w:id="128" w:name="_Toc102904949"/>
      <w:bookmarkStart w:id="129" w:name="_Toc104002570"/>
      <w:bookmarkStart w:id="130" w:name="_Toc104087818"/>
      <w:bookmarkStart w:id="131" w:name="_Toc98042890"/>
      <w:bookmarkStart w:id="132" w:name="_Toc98043056"/>
      <w:bookmarkStart w:id="133" w:name="_Toc98043126"/>
      <w:bookmarkStart w:id="134" w:name="_Toc98043197"/>
      <w:bookmarkStart w:id="135" w:name="_Toc98043228"/>
      <w:bookmarkStart w:id="136" w:name="_Toc98043269"/>
      <w:bookmarkStart w:id="137" w:name="_Toc98043475"/>
      <w:bookmarkStart w:id="138" w:name="_Toc98043515"/>
      <w:bookmarkStart w:id="139" w:name="_Toc98043626"/>
      <w:bookmarkStart w:id="140" w:name="_Toc102790912"/>
      <w:bookmarkStart w:id="141" w:name="_Toc102790942"/>
      <w:bookmarkStart w:id="142" w:name="_Toc102797162"/>
      <w:bookmarkStart w:id="143" w:name="_Toc102797305"/>
      <w:bookmarkStart w:id="144" w:name="_Toc102797618"/>
      <w:bookmarkStart w:id="145" w:name="_Toc102811250"/>
      <w:bookmarkStart w:id="146" w:name="_Toc102904615"/>
      <w:bookmarkStart w:id="147" w:name="_Toc102904950"/>
      <w:bookmarkStart w:id="148" w:name="_Toc104002571"/>
      <w:bookmarkStart w:id="149" w:name="_Toc104087819"/>
      <w:bookmarkStart w:id="150" w:name="_Toc98043627"/>
      <w:bookmarkStart w:id="151" w:name="_Toc102797163"/>
      <w:bookmarkStart w:id="152" w:name="_Toc102797306"/>
      <w:bookmarkStart w:id="153" w:name="_Toc102797619"/>
      <w:bookmarkStart w:id="154" w:name="_Toc102811251"/>
      <w:bookmarkStart w:id="155" w:name="_Toc102904616"/>
      <w:bookmarkStart w:id="156" w:name="_Toc102904951"/>
      <w:bookmarkStart w:id="157" w:name="_Toc104002572"/>
      <w:bookmarkStart w:id="158" w:name="_Toc104087820"/>
      <w:bookmarkStart w:id="159" w:name="_Toc98043629"/>
      <w:bookmarkStart w:id="160" w:name="_Toc102797307"/>
      <w:bookmarkStart w:id="161" w:name="_Toc102797620"/>
      <w:bookmarkStart w:id="162" w:name="_Toc102811252"/>
      <w:bookmarkStart w:id="163" w:name="_Toc102904617"/>
      <w:bookmarkStart w:id="164" w:name="_Toc102904952"/>
      <w:bookmarkStart w:id="165" w:name="_Toc104002573"/>
      <w:bookmarkStart w:id="166" w:name="_Toc104087821"/>
      <w:bookmarkStart w:id="167" w:name="_Toc98042893"/>
      <w:bookmarkStart w:id="168" w:name="_Toc98043059"/>
      <w:bookmarkStart w:id="169" w:name="_Toc98043129"/>
      <w:bookmarkStart w:id="170" w:name="_Toc98043200"/>
      <w:bookmarkStart w:id="171" w:name="_Toc98043231"/>
      <w:bookmarkStart w:id="172" w:name="_Toc98043272"/>
      <w:bookmarkStart w:id="173" w:name="_Toc98043479"/>
      <w:bookmarkStart w:id="174" w:name="_Toc98043519"/>
      <w:bookmarkStart w:id="175" w:name="_Toc98043542"/>
      <w:bookmarkStart w:id="176" w:name="_Toc98043630"/>
      <w:bookmarkStart w:id="177" w:name="_Toc102790916"/>
      <w:bookmarkStart w:id="178" w:name="_Toc102790946"/>
      <w:bookmarkStart w:id="179" w:name="_Toc102797165"/>
      <w:bookmarkStart w:id="180" w:name="_Toc102797308"/>
      <w:bookmarkStart w:id="181" w:name="_Toc102797621"/>
      <w:bookmarkStart w:id="182" w:name="_Toc102811253"/>
      <w:bookmarkStart w:id="183" w:name="_Toc102904618"/>
      <w:bookmarkStart w:id="184" w:name="_Toc102904953"/>
      <w:bookmarkStart w:id="185" w:name="_Toc104002574"/>
      <w:bookmarkStart w:id="186" w:name="_Toc104087822"/>
      <w:bookmarkStart w:id="187" w:name="_Toc104002575"/>
      <w:bookmarkStart w:id="188" w:name="_Toc104087823"/>
      <w:bookmarkStart w:id="189" w:name="_Toc98043632"/>
      <w:bookmarkStart w:id="190" w:name="_Toc102790918"/>
      <w:bookmarkStart w:id="191" w:name="_Toc102790948"/>
      <w:bookmarkStart w:id="192" w:name="_Toc102797168"/>
      <w:bookmarkStart w:id="193" w:name="_Toc98043633"/>
      <w:bookmarkStart w:id="194" w:name="_Toc98043635"/>
      <w:bookmarkStart w:id="195" w:name="_Toc102797171"/>
      <w:bookmarkStart w:id="196" w:name="_Toc102797311"/>
      <w:bookmarkStart w:id="197" w:name="_Toc102797624"/>
      <w:bookmarkStart w:id="198" w:name="_Toc102811256"/>
      <w:bookmarkStart w:id="199" w:name="_Toc102904621"/>
      <w:bookmarkStart w:id="200" w:name="_Toc102904956"/>
      <w:bookmarkStart w:id="201" w:name="_Toc104002577"/>
      <w:bookmarkStart w:id="202" w:name="_Toc104087825"/>
      <w:bookmarkStart w:id="203" w:name="_Toc104002582"/>
      <w:bookmarkStart w:id="204" w:name="_Toc104087830"/>
      <w:bookmarkStart w:id="205" w:name="_Toc98042897"/>
      <w:bookmarkStart w:id="206" w:name="_Toc98043063"/>
      <w:bookmarkStart w:id="207" w:name="_Toc98043133"/>
      <w:bookmarkStart w:id="208" w:name="_Toc98043205"/>
      <w:bookmarkStart w:id="209" w:name="_Toc98043236"/>
      <w:bookmarkStart w:id="210" w:name="_Toc98043277"/>
      <w:bookmarkStart w:id="211" w:name="_Toc98043484"/>
      <w:bookmarkStart w:id="212" w:name="_Toc98043524"/>
      <w:bookmarkStart w:id="213" w:name="_Toc98043547"/>
      <w:bookmarkStart w:id="214" w:name="_Toc98043571"/>
      <w:bookmarkStart w:id="215" w:name="_Toc98043636"/>
      <w:bookmarkStart w:id="216" w:name="_Toc102790922"/>
      <w:bookmarkStart w:id="217" w:name="_Toc102790952"/>
      <w:bookmarkStart w:id="218" w:name="_Toc102797175"/>
      <w:bookmarkStart w:id="219" w:name="_Toc102797315"/>
      <w:bookmarkStart w:id="220" w:name="_Toc102797628"/>
      <w:bookmarkStart w:id="221" w:name="_Toc102811260"/>
      <w:bookmarkStart w:id="222" w:name="_Toc102904625"/>
      <w:bookmarkStart w:id="223" w:name="_Toc102904960"/>
      <w:bookmarkStart w:id="224" w:name="_Toc104002583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</w:p>
    <w:p w:rsidR="009B0E51" w:rsidRDefault="004D0D07">
      <w:pPr>
        <w:pStyle w:val="Ttulo1"/>
      </w:pPr>
      <w:bookmarkStart w:id="225" w:name="_Toc266706999"/>
      <w:r>
        <w:lastRenderedPageBreak/>
        <w:t>introdução</w:t>
      </w:r>
      <w:bookmarkEnd w:id="225"/>
    </w:p>
    <w:p w:rsidR="009D306A" w:rsidRDefault="009D306A" w:rsidP="009D306A">
      <w:pPr>
        <w:ind w:firstLine="432"/>
        <w:rPr>
          <w:color w:val="auto"/>
        </w:rPr>
      </w:pPr>
      <w:r>
        <w:rPr>
          <w:color w:val="auto"/>
        </w:rPr>
        <w:t>Encerramento do projeto garantindo que os critérios de sucesso do projeto sejam satisfeitos, as entregas sejam verificadas e documentadas, a aceitação das entregas seja formalizada, o sucesso ou fracasso do projeto seja auditado, as lições aprendidas sejam registradas e as razões do fechamento sejam investigadas e documentadas. É necessário que os critérios de aceitação pré-definidos sejam aceitos no processo de aceitação final.</w:t>
      </w:r>
    </w:p>
    <w:p w:rsidR="009D306A" w:rsidRPr="003F6D02" w:rsidRDefault="009D306A" w:rsidP="009D306A">
      <w:pPr>
        <w:ind w:firstLine="432"/>
        <w:rPr>
          <w:color w:val="auto"/>
        </w:rPr>
      </w:pPr>
      <w:r>
        <w:rPr>
          <w:color w:val="auto"/>
        </w:rPr>
        <w:tab/>
        <w:t>São fatores críticos de sucesso a aceitação pelo usuário final, objetivos de negócio e benefícios alcançados, objetivo do projeto alcançado e arquivamento de materiais do projeto.</w:t>
      </w:r>
    </w:p>
    <w:p w:rsidR="002B5379" w:rsidRDefault="002B5379" w:rsidP="00945AF8">
      <w:pPr>
        <w:ind w:firstLine="432"/>
        <w:rPr>
          <w:color w:val="auto"/>
        </w:rPr>
      </w:pPr>
    </w:p>
    <w:p w:rsidR="004D0D07" w:rsidRPr="002B5379" w:rsidRDefault="004D0D07" w:rsidP="00945AF8">
      <w:pPr>
        <w:ind w:firstLine="432"/>
        <w:rPr>
          <w:color w:val="auto"/>
        </w:rPr>
      </w:pPr>
    </w:p>
    <w:p w:rsidR="009B0E51" w:rsidRDefault="00E87EEE">
      <w:pPr>
        <w:pStyle w:val="Ttulo1"/>
      </w:pPr>
      <w:bookmarkStart w:id="226" w:name="_Toc266707000"/>
      <w:r>
        <w:t>referências</w:t>
      </w:r>
      <w:bookmarkEnd w:id="226"/>
    </w:p>
    <w:p w:rsidR="004D0D07" w:rsidRDefault="009D306A" w:rsidP="009D306A">
      <w:pPr>
        <w:pStyle w:val="Instruo"/>
        <w:ind w:left="431"/>
        <w:rPr>
          <w:i w:val="0"/>
          <w:color w:val="auto"/>
        </w:rPr>
      </w:pPr>
      <w:r w:rsidRPr="009D306A">
        <w:rPr>
          <w:i w:val="0"/>
          <w:color w:val="auto"/>
        </w:rPr>
        <w:t>Possuem informações relacionadas ao encerramento do projeto</w:t>
      </w:r>
      <w:r>
        <w:rPr>
          <w:i w:val="0"/>
          <w:color w:val="auto"/>
        </w:rPr>
        <w:t>:</w:t>
      </w:r>
    </w:p>
    <w:p w:rsidR="009D306A" w:rsidRDefault="00613632" w:rsidP="009D306A">
      <w:pPr>
        <w:numPr>
          <w:ilvl w:val="0"/>
          <w:numId w:val="23"/>
        </w:numPr>
      </w:pPr>
      <w:r>
        <w:t>Cronograma</w:t>
      </w:r>
      <w:r w:rsidR="009D306A">
        <w:t xml:space="preserve"> do </w:t>
      </w:r>
      <w:r>
        <w:t>projeto</w:t>
      </w:r>
    </w:p>
    <w:p w:rsidR="00613632" w:rsidRDefault="00613632" w:rsidP="009D306A">
      <w:pPr>
        <w:numPr>
          <w:ilvl w:val="0"/>
          <w:numId w:val="23"/>
        </w:numPr>
      </w:pPr>
      <w:r>
        <w:t>Entregas Aceitas</w:t>
      </w:r>
    </w:p>
    <w:p w:rsidR="00613632" w:rsidRDefault="00613632" w:rsidP="009D306A">
      <w:pPr>
        <w:numPr>
          <w:ilvl w:val="0"/>
          <w:numId w:val="23"/>
        </w:numPr>
      </w:pPr>
      <w:r>
        <w:t xml:space="preserve">Status </w:t>
      </w:r>
      <w:proofErr w:type="spellStart"/>
      <w:r>
        <w:t>Report</w:t>
      </w:r>
      <w:proofErr w:type="spellEnd"/>
    </w:p>
    <w:p w:rsidR="00613632" w:rsidRDefault="00613632" w:rsidP="009D306A">
      <w:pPr>
        <w:numPr>
          <w:ilvl w:val="0"/>
          <w:numId w:val="23"/>
        </w:numPr>
      </w:pPr>
      <w:r>
        <w:t>Documento de Requisitos</w:t>
      </w:r>
    </w:p>
    <w:p w:rsidR="00613632" w:rsidRDefault="00613632" w:rsidP="009D306A">
      <w:pPr>
        <w:numPr>
          <w:ilvl w:val="0"/>
          <w:numId w:val="23"/>
        </w:numPr>
      </w:pPr>
      <w:r>
        <w:t>Matriz de rastreabilidade</w:t>
      </w:r>
    </w:p>
    <w:p w:rsidR="00613632" w:rsidRPr="009D306A" w:rsidRDefault="00613632" w:rsidP="009D306A">
      <w:pPr>
        <w:numPr>
          <w:ilvl w:val="0"/>
          <w:numId w:val="23"/>
        </w:numPr>
      </w:pPr>
      <w:proofErr w:type="spellStart"/>
      <w:r>
        <w:t>Checklist</w:t>
      </w:r>
      <w:proofErr w:type="spellEnd"/>
      <w:r>
        <w:t xml:space="preserve"> </w:t>
      </w:r>
    </w:p>
    <w:p w:rsidR="007E3C5D" w:rsidRDefault="004D0D07" w:rsidP="007E3C5D">
      <w:pPr>
        <w:pStyle w:val="Ttulo1"/>
        <w:ind w:left="431" w:hanging="431"/>
      </w:pPr>
      <w:bookmarkStart w:id="227" w:name="_Toc266707001"/>
      <w:r>
        <w:t>identificação do projeto</w:t>
      </w:r>
      <w:bookmarkEnd w:id="227"/>
    </w:p>
    <w:p w:rsidR="007E3C5D" w:rsidRDefault="007E3C5D" w:rsidP="007E3C5D">
      <w:pPr>
        <w:pStyle w:val="Instruo"/>
        <w:rPr>
          <w:lang w:val="pt-PT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20"/>
        <w:gridCol w:w="4819"/>
      </w:tblGrid>
      <w:tr w:rsidR="00E82A3A" w:rsidRPr="00AE6477">
        <w:trPr>
          <w:trHeight w:val="340"/>
        </w:trPr>
        <w:tc>
          <w:tcPr>
            <w:tcW w:w="9639" w:type="dxa"/>
            <w:gridSpan w:val="2"/>
            <w:vAlign w:val="center"/>
          </w:tcPr>
          <w:p w:rsidR="00E82A3A" w:rsidRPr="00AE6477" w:rsidRDefault="00E82A3A" w:rsidP="00814269">
            <w:proofErr w:type="spellStart"/>
            <w:r w:rsidRPr="00C83AA4">
              <w:rPr>
                <w:b/>
              </w:rPr>
              <w:t>Projeto</w:t>
            </w:r>
            <w:r>
              <w:t>:</w:t>
            </w:r>
            <w:r w:rsidR="00613632">
              <w:t>SISCOOG</w:t>
            </w:r>
            <w:proofErr w:type="spellEnd"/>
            <w:r w:rsidR="00613632">
              <w:t xml:space="preserve"> – Sistema de Cooperação em Grupo</w:t>
            </w:r>
          </w:p>
        </w:tc>
      </w:tr>
      <w:tr w:rsidR="00E82A3A" w:rsidRPr="00AE6477">
        <w:trPr>
          <w:trHeight w:val="340"/>
        </w:trPr>
        <w:tc>
          <w:tcPr>
            <w:tcW w:w="4820" w:type="dxa"/>
            <w:vAlign w:val="center"/>
          </w:tcPr>
          <w:p w:rsidR="00E82A3A" w:rsidRPr="00C83AA4" w:rsidRDefault="00E82A3A" w:rsidP="00814269">
            <w:pPr>
              <w:rPr>
                <w:b/>
              </w:rPr>
            </w:pPr>
            <w:r w:rsidRPr="00C83AA4">
              <w:rPr>
                <w:b/>
              </w:rPr>
              <w:t xml:space="preserve">Gestor: </w:t>
            </w:r>
            <w:r w:rsidR="00613632">
              <w:t>Jean, Junior, Mateus, Daniel, Carlos</w:t>
            </w:r>
          </w:p>
        </w:tc>
        <w:tc>
          <w:tcPr>
            <w:tcW w:w="4819" w:type="dxa"/>
            <w:vAlign w:val="center"/>
          </w:tcPr>
          <w:p w:rsidR="00E82A3A" w:rsidRPr="00C83AA4" w:rsidRDefault="00E82A3A" w:rsidP="00814269">
            <w:pPr>
              <w:rPr>
                <w:b/>
              </w:rPr>
            </w:pPr>
            <w:r w:rsidRPr="00C83AA4">
              <w:rPr>
                <w:b/>
              </w:rPr>
              <w:t xml:space="preserve">Contrato: </w:t>
            </w:r>
            <w:r w:rsidR="00613632" w:rsidRPr="00613632">
              <w:t>Adler</w:t>
            </w:r>
          </w:p>
        </w:tc>
      </w:tr>
      <w:tr w:rsidR="00E82A3A" w:rsidRPr="00056CBD">
        <w:trPr>
          <w:trHeight w:val="340"/>
        </w:trPr>
        <w:tc>
          <w:tcPr>
            <w:tcW w:w="4820" w:type="dxa"/>
            <w:vAlign w:val="center"/>
          </w:tcPr>
          <w:p w:rsidR="00E82A3A" w:rsidRPr="00C83AA4" w:rsidRDefault="00E82A3A" w:rsidP="00814269">
            <w:pPr>
              <w:rPr>
                <w:b/>
              </w:rPr>
            </w:pPr>
            <w:r w:rsidRPr="00C83AA4">
              <w:rPr>
                <w:b/>
              </w:rPr>
              <w:t xml:space="preserve">Gerente do projeto: </w:t>
            </w:r>
            <w:r w:rsidR="00613632">
              <w:t>Jean, Junior, Mateus, Daniel, Carlos</w:t>
            </w:r>
          </w:p>
        </w:tc>
        <w:tc>
          <w:tcPr>
            <w:tcW w:w="4819" w:type="dxa"/>
            <w:vAlign w:val="center"/>
          </w:tcPr>
          <w:p w:rsidR="00E82A3A" w:rsidRPr="00056CBD" w:rsidRDefault="00C83AA4" w:rsidP="00814269">
            <w:pPr>
              <w:rPr>
                <w:b/>
              </w:rPr>
            </w:pPr>
            <w:r w:rsidRPr="00C83AA4">
              <w:rPr>
                <w:b/>
              </w:rPr>
              <w:t>Data de Encerramento</w:t>
            </w:r>
            <w:r>
              <w:t>:</w:t>
            </w:r>
            <w:r w:rsidR="00613632">
              <w:t xml:space="preserve"> 23/11/2017</w:t>
            </w:r>
          </w:p>
        </w:tc>
      </w:tr>
      <w:tr w:rsidR="00E82A3A" w:rsidRPr="00056CBD">
        <w:trPr>
          <w:trHeight w:val="340"/>
        </w:trPr>
        <w:tc>
          <w:tcPr>
            <w:tcW w:w="9639" w:type="dxa"/>
            <w:gridSpan w:val="2"/>
            <w:vAlign w:val="center"/>
          </w:tcPr>
          <w:p w:rsidR="00E82A3A" w:rsidRDefault="009D4FBD" w:rsidP="00C83AA4">
            <w:pPr>
              <w:spacing w:before="40" w:after="80"/>
              <w:rPr>
                <w:b/>
              </w:rPr>
            </w:pPr>
            <w:r>
              <w:rPr>
                <w:b/>
              </w:rPr>
              <w:t xml:space="preserve">Motivo do Encerramento:             </w:t>
            </w:r>
            <w:bookmarkStart w:id="228" w:name="Selecionar1"/>
            <w:r w:rsidR="00613632">
              <w:rPr>
                <w:b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13632">
              <w:rPr>
                <w:b/>
              </w:rPr>
              <w:instrText xml:space="preserve"> FORMCHECKBOX </w:instrText>
            </w:r>
            <w:r w:rsidR="00A82C59">
              <w:rPr>
                <w:b/>
              </w:rPr>
            </w:r>
            <w:r w:rsidR="00A82C59">
              <w:rPr>
                <w:b/>
              </w:rPr>
              <w:fldChar w:fldCharType="separate"/>
            </w:r>
            <w:r w:rsidR="00613632">
              <w:rPr>
                <w:b/>
              </w:rPr>
              <w:fldChar w:fldCharType="end"/>
            </w:r>
            <w:bookmarkEnd w:id="228"/>
            <w:r>
              <w:rPr>
                <w:b/>
              </w:rPr>
              <w:t xml:space="preserve"> - Projeto Concluído</w:t>
            </w:r>
          </w:p>
          <w:p w:rsidR="009D4FBD" w:rsidRPr="00056CBD" w:rsidRDefault="009D4FBD" w:rsidP="00C83AA4">
            <w:pPr>
              <w:spacing w:before="40" w:after="80"/>
              <w:ind w:firstLine="3153"/>
              <w:rPr>
                <w:b/>
              </w:rPr>
            </w:pPr>
            <w:r>
              <w:rPr>
                <w:b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</w:rPr>
              <w:instrText xml:space="preserve"> FORMCHECKBOX </w:instrText>
            </w:r>
            <w:r w:rsidR="00A82C59">
              <w:rPr>
                <w:b/>
              </w:rPr>
            </w:r>
            <w:r w:rsidR="00A82C59">
              <w:rPr>
                <w:b/>
              </w:rPr>
              <w:fldChar w:fldCharType="separate"/>
            </w:r>
            <w:r>
              <w:rPr>
                <w:b/>
              </w:rPr>
              <w:fldChar w:fldCharType="end"/>
            </w:r>
            <w:r>
              <w:rPr>
                <w:b/>
              </w:rPr>
              <w:t xml:space="preserve"> - Projeto</w:t>
            </w:r>
            <w:r w:rsidR="00C83AA4">
              <w:rPr>
                <w:b/>
              </w:rPr>
              <w:t xml:space="preserve"> Cancelado</w:t>
            </w:r>
          </w:p>
        </w:tc>
      </w:tr>
      <w:tr w:rsidR="00C83AA4" w:rsidRPr="00056CBD">
        <w:trPr>
          <w:trHeight w:val="340"/>
        </w:trPr>
        <w:tc>
          <w:tcPr>
            <w:tcW w:w="9639" w:type="dxa"/>
            <w:gridSpan w:val="2"/>
            <w:vAlign w:val="center"/>
          </w:tcPr>
          <w:p w:rsidR="00C83AA4" w:rsidRDefault="00C83AA4" w:rsidP="00814269">
            <w:pPr>
              <w:rPr>
                <w:b/>
              </w:rPr>
            </w:pPr>
            <w:r>
              <w:rPr>
                <w:b/>
              </w:rPr>
              <w:t>Observações:</w:t>
            </w:r>
          </w:p>
          <w:p w:rsidR="00C83AA4" w:rsidRDefault="00C83AA4" w:rsidP="00814269">
            <w:pPr>
              <w:rPr>
                <w:b/>
              </w:rPr>
            </w:pPr>
          </w:p>
          <w:p w:rsidR="00752D1E" w:rsidRDefault="00752D1E" w:rsidP="00814269">
            <w:pPr>
              <w:rPr>
                <w:b/>
              </w:rPr>
            </w:pPr>
          </w:p>
          <w:p w:rsidR="00C83AA4" w:rsidRDefault="00C83AA4" w:rsidP="00814269">
            <w:pPr>
              <w:rPr>
                <w:b/>
              </w:rPr>
            </w:pPr>
          </w:p>
        </w:tc>
      </w:tr>
    </w:tbl>
    <w:p w:rsidR="007E3C5D" w:rsidRDefault="007E3C5D" w:rsidP="007E3C5D">
      <w:pPr>
        <w:rPr>
          <w:lang w:eastAsia="en-US"/>
        </w:rPr>
      </w:pPr>
    </w:p>
    <w:p w:rsidR="004D0D07" w:rsidRDefault="00752D1E" w:rsidP="00752D1E">
      <w:pPr>
        <w:pStyle w:val="Ttulo1"/>
        <w:ind w:left="431" w:hanging="431"/>
      </w:pPr>
      <w:bookmarkStart w:id="229" w:name="_Toc266707002"/>
      <w:r>
        <w:t>relação de produtos e serviços</w:t>
      </w:r>
      <w:bookmarkEnd w:id="229"/>
    </w:p>
    <w:p w:rsidR="00752D1E" w:rsidRDefault="00752D1E" w:rsidP="00752D1E">
      <w:pPr>
        <w:pStyle w:val="Instruo"/>
      </w:pPr>
    </w:p>
    <w:p w:rsidR="00106395" w:rsidRDefault="00106395" w:rsidP="00945AF8"/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80"/>
        <w:gridCol w:w="1080"/>
        <w:gridCol w:w="2979"/>
      </w:tblGrid>
      <w:tr w:rsidR="00752D1E">
        <w:trPr>
          <w:cantSplit/>
          <w:trHeight w:val="180"/>
        </w:trPr>
        <w:tc>
          <w:tcPr>
            <w:tcW w:w="5580" w:type="dxa"/>
            <w:shd w:val="clear" w:color="auto" w:fill="C0C0C0"/>
            <w:vAlign w:val="center"/>
          </w:tcPr>
          <w:p w:rsidR="00752D1E" w:rsidRDefault="00421365" w:rsidP="008142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Termo de Homologação</w:t>
            </w:r>
          </w:p>
        </w:tc>
        <w:tc>
          <w:tcPr>
            <w:tcW w:w="1080" w:type="dxa"/>
            <w:shd w:val="clear" w:color="auto" w:fill="C0C0C0"/>
          </w:tcPr>
          <w:p w:rsidR="00752D1E" w:rsidRDefault="00752D1E" w:rsidP="008142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2979" w:type="dxa"/>
            <w:shd w:val="clear" w:color="auto" w:fill="C0C0C0"/>
          </w:tcPr>
          <w:p w:rsidR="00752D1E" w:rsidRDefault="00752D1E" w:rsidP="008142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da Homologação</w:t>
            </w:r>
          </w:p>
        </w:tc>
      </w:tr>
      <w:tr w:rsidR="00752D1E">
        <w:tc>
          <w:tcPr>
            <w:tcW w:w="5580" w:type="dxa"/>
            <w:vAlign w:val="center"/>
          </w:tcPr>
          <w:p w:rsidR="008D2A12" w:rsidRDefault="008D2A12" w:rsidP="00814269">
            <w:r>
              <w:t>Validação dos critérios de aceite</w:t>
            </w:r>
          </w:p>
        </w:tc>
        <w:tc>
          <w:tcPr>
            <w:tcW w:w="1080" w:type="dxa"/>
          </w:tcPr>
          <w:p w:rsidR="00752D1E" w:rsidRDefault="002B644E" w:rsidP="002B644E">
            <w:pPr>
              <w:jc w:val="center"/>
            </w:pPr>
            <w:r>
              <w:t>1</w:t>
            </w:r>
          </w:p>
        </w:tc>
        <w:tc>
          <w:tcPr>
            <w:tcW w:w="2979" w:type="dxa"/>
          </w:tcPr>
          <w:p w:rsidR="00752D1E" w:rsidRDefault="00752D1E" w:rsidP="00814269"/>
        </w:tc>
      </w:tr>
      <w:tr w:rsidR="00752D1E">
        <w:tc>
          <w:tcPr>
            <w:tcW w:w="5580" w:type="dxa"/>
            <w:vAlign w:val="center"/>
          </w:tcPr>
          <w:p w:rsidR="00752D1E" w:rsidRDefault="008D2A12" w:rsidP="00814269">
            <w:r>
              <w:t>Teste de funções</w:t>
            </w:r>
          </w:p>
        </w:tc>
        <w:tc>
          <w:tcPr>
            <w:tcW w:w="1080" w:type="dxa"/>
          </w:tcPr>
          <w:p w:rsidR="00752D1E" w:rsidRDefault="002B644E" w:rsidP="002B644E">
            <w:pPr>
              <w:jc w:val="center"/>
            </w:pPr>
            <w:r>
              <w:t>1</w:t>
            </w:r>
          </w:p>
        </w:tc>
        <w:tc>
          <w:tcPr>
            <w:tcW w:w="2979" w:type="dxa"/>
          </w:tcPr>
          <w:p w:rsidR="00752D1E" w:rsidRDefault="00752D1E" w:rsidP="00814269"/>
        </w:tc>
      </w:tr>
      <w:tr w:rsidR="00752D1E">
        <w:tc>
          <w:tcPr>
            <w:tcW w:w="5580" w:type="dxa"/>
            <w:vAlign w:val="center"/>
          </w:tcPr>
          <w:p w:rsidR="00752D1E" w:rsidRDefault="008D2A12" w:rsidP="00814269">
            <w:r>
              <w:t xml:space="preserve">Liberar </w:t>
            </w:r>
            <w:proofErr w:type="spellStart"/>
            <w:r w:rsidRPr="00EC7953">
              <w:rPr>
                <w:i/>
              </w:rPr>
              <w:t>baseline</w:t>
            </w:r>
            <w:proofErr w:type="spellEnd"/>
          </w:p>
        </w:tc>
        <w:tc>
          <w:tcPr>
            <w:tcW w:w="1080" w:type="dxa"/>
          </w:tcPr>
          <w:p w:rsidR="00752D1E" w:rsidRDefault="002B644E" w:rsidP="002B644E">
            <w:pPr>
              <w:jc w:val="center"/>
            </w:pPr>
            <w:r>
              <w:t>1</w:t>
            </w:r>
          </w:p>
        </w:tc>
        <w:tc>
          <w:tcPr>
            <w:tcW w:w="2979" w:type="dxa"/>
          </w:tcPr>
          <w:p w:rsidR="00752D1E" w:rsidRDefault="00752D1E" w:rsidP="00814269"/>
        </w:tc>
      </w:tr>
      <w:tr w:rsidR="00752D1E">
        <w:tc>
          <w:tcPr>
            <w:tcW w:w="5580" w:type="dxa"/>
            <w:tcBorders>
              <w:bottom w:val="single" w:sz="4" w:space="0" w:color="auto"/>
            </w:tcBorders>
            <w:vAlign w:val="center"/>
          </w:tcPr>
          <w:p w:rsidR="00752D1E" w:rsidRDefault="008D2A12" w:rsidP="00814269">
            <w:r>
              <w:t>Validação do sistema pelo cliente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752D1E" w:rsidRDefault="002B644E" w:rsidP="002B644E">
            <w:pPr>
              <w:jc w:val="center"/>
            </w:pPr>
            <w:r>
              <w:t>1</w:t>
            </w:r>
          </w:p>
        </w:tc>
        <w:tc>
          <w:tcPr>
            <w:tcW w:w="2979" w:type="dxa"/>
            <w:tcBorders>
              <w:bottom w:val="single" w:sz="4" w:space="0" w:color="auto"/>
            </w:tcBorders>
          </w:tcPr>
          <w:p w:rsidR="00752D1E" w:rsidRDefault="00752D1E" w:rsidP="00814269"/>
        </w:tc>
      </w:tr>
    </w:tbl>
    <w:p w:rsidR="00752D1E" w:rsidRDefault="00752D1E" w:rsidP="00945AF8"/>
    <w:p w:rsidR="00CB2345" w:rsidRDefault="00421365" w:rsidP="00421365">
      <w:pPr>
        <w:pStyle w:val="Ttulo1"/>
        <w:ind w:left="431" w:hanging="431"/>
      </w:pPr>
      <w:r>
        <w:br w:type="page"/>
      </w:r>
      <w:bookmarkStart w:id="230" w:name="_Toc266707003"/>
      <w:r w:rsidR="00CB2345">
        <w:lastRenderedPageBreak/>
        <w:t>análise de desvios</w:t>
      </w:r>
    </w:p>
    <w:tbl>
      <w:tblPr>
        <w:tblStyle w:val="Tabelacomgrade"/>
        <w:tblW w:w="0" w:type="auto"/>
        <w:tblLook w:val="01E0" w:firstRow="1" w:lastRow="1" w:firstColumn="1" w:lastColumn="1" w:noHBand="0" w:noVBand="0"/>
      </w:tblPr>
      <w:tblGrid>
        <w:gridCol w:w="2628"/>
        <w:gridCol w:w="2119"/>
        <w:gridCol w:w="2374"/>
        <w:gridCol w:w="2374"/>
      </w:tblGrid>
      <w:tr w:rsidR="00CB2345">
        <w:tc>
          <w:tcPr>
            <w:tcW w:w="2628" w:type="dxa"/>
            <w:shd w:val="clear" w:color="auto" w:fill="999999"/>
          </w:tcPr>
          <w:p w:rsidR="00CB2345" w:rsidRPr="00CB2345" w:rsidRDefault="00CB2345" w:rsidP="00CB2345">
            <w:pPr>
              <w:jc w:val="center"/>
              <w:rPr>
                <w:b/>
                <w:bCs/>
              </w:rPr>
            </w:pPr>
            <w:r w:rsidRPr="00CB2345">
              <w:rPr>
                <w:b/>
                <w:bCs/>
              </w:rPr>
              <w:t>Item</w:t>
            </w:r>
          </w:p>
        </w:tc>
        <w:tc>
          <w:tcPr>
            <w:tcW w:w="2119" w:type="dxa"/>
            <w:shd w:val="clear" w:color="auto" w:fill="999999"/>
          </w:tcPr>
          <w:p w:rsidR="00CB2345" w:rsidRPr="00CB2345" w:rsidRDefault="00CB2345" w:rsidP="00CB2345">
            <w:pPr>
              <w:jc w:val="center"/>
              <w:rPr>
                <w:b/>
                <w:bCs/>
              </w:rPr>
            </w:pPr>
            <w:r w:rsidRPr="00CB2345">
              <w:rPr>
                <w:b/>
                <w:bCs/>
              </w:rPr>
              <w:t>Estimado</w:t>
            </w:r>
          </w:p>
        </w:tc>
        <w:tc>
          <w:tcPr>
            <w:tcW w:w="2374" w:type="dxa"/>
            <w:shd w:val="clear" w:color="auto" w:fill="999999"/>
          </w:tcPr>
          <w:p w:rsidR="00CB2345" w:rsidRPr="00CB2345" w:rsidRDefault="00CB2345" w:rsidP="00CB2345">
            <w:pPr>
              <w:jc w:val="center"/>
              <w:rPr>
                <w:b/>
                <w:bCs/>
              </w:rPr>
            </w:pPr>
            <w:r w:rsidRPr="00CB2345">
              <w:rPr>
                <w:b/>
                <w:bCs/>
              </w:rPr>
              <w:t>Realizado</w:t>
            </w:r>
          </w:p>
        </w:tc>
        <w:tc>
          <w:tcPr>
            <w:tcW w:w="2374" w:type="dxa"/>
            <w:shd w:val="clear" w:color="auto" w:fill="999999"/>
          </w:tcPr>
          <w:p w:rsidR="00CB2345" w:rsidRPr="00CB2345" w:rsidRDefault="00CB2345" w:rsidP="00CB2345">
            <w:pPr>
              <w:jc w:val="center"/>
              <w:rPr>
                <w:b/>
                <w:bCs/>
              </w:rPr>
            </w:pPr>
            <w:r w:rsidRPr="00CB2345">
              <w:rPr>
                <w:b/>
                <w:bCs/>
              </w:rPr>
              <w:t>% Desvio</w:t>
            </w:r>
          </w:p>
        </w:tc>
      </w:tr>
      <w:tr w:rsidR="00CB2345">
        <w:tc>
          <w:tcPr>
            <w:tcW w:w="2628" w:type="dxa"/>
          </w:tcPr>
          <w:p w:rsidR="00CB2345" w:rsidRPr="00CB2345" w:rsidRDefault="00CB2345" w:rsidP="00CB2345">
            <w:pPr>
              <w:rPr>
                <w:lang w:eastAsia="en-US"/>
              </w:rPr>
            </w:pPr>
            <w:r w:rsidRPr="00CB2345">
              <w:rPr>
                <w:color w:val="auto"/>
              </w:rPr>
              <w:t>Prazos (Duração)</w:t>
            </w:r>
          </w:p>
        </w:tc>
        <w:tc>
          <w:tcPr>
            <w:tcW w:w="2119" w:type="dxa"/>
          </w:tcPr>
          <w:p w:rsidR="00CB2345" w:rsidRDefault="002B644E" w:rsidP="00CB2345">
            <w:pPr>
              <w:rPr>
                <w:lang w:eastAsia="en-US"/>
              </w:rPr>
            </w:pPr>
            <w:r>
              <w:rPr>
                <w:lang w:eastAsia="en-US"/>
              </w:rPr>
              <w:t>15/11/2017</w:t>
            </w:r>
          </w:p>
        </w:tc>
        <w:tc>
          <w:tcPr>
            <w:tcW w:w="2374" w:type="dxa"/>
          </w:tcPr>
          <w:p w:rsidR="00CB2345" w:rsidRDefault="00EC7953" w:rsidP="00CB2345">
            <w:pPr>
              <w:rPr>
                <w:lang w:eastAsia="en-US"/>
              </w:rPr>
            </w:pPr>
            <w:r>
              <w:rPr>
                <w:lang w:eastAsia="en-US"/>
              </w:rPr>
              <w:t>23</w:t>
            </w:r>
            <w:r w:rsidR="002B644E">
              <w:rPr>
                <w:lang w:eastAsia="en-US"/>
              </w:rPr>
              <w:t>/11/2017</w:t>
            </w:r>
          </w:p>
        </w:tc>
        <w:tc>
          <w:tcPr>
            <w:tcW w:w="2374" w:type="dxa"/>
          </w:tcPr>
          <w:p w:rsidR="00CB2345" w:rsidRDefault="002B644E" w:rsidP="00CB2345">
            <w:pPr>
              <w:rPr>
                <w:lang w:eastAsia="en-US"/>
              </w:rPr>
            </w:pPr>
            <w:r>
              <w:rPr>
                <w:lang w:eastAsia="en-US"/>
              </w:rPr>
              <w:t>0,26</w:t>
            </w:r>
          </w:p>
        </w:tc>
      </w:tr>
      <w:tr w:rsidR="00CB2345">
        <w:tc>
          <w:tcPr>
            <w:tcW w:w="2628" w:type="dxa"/>
          </w:tcPr>
          <w:p w:rsidR="00CB2345" w:rsidRPr="00CB2345" w:rsidRDefault="00CB2345" w:rsidP="00CB2345">
            <w:pPr>
              <w:rPr>
                <w:lang w:eastAsia="en-US"/>
              </w:rPr>
            </w:pPr>
            <w:r w:rsidRPr="00CB2345">
              <w:rPr>
                <w:color w:val="auto"/>
              </w:rPr>
              <w:t>Custos</w:t>
            </w:r>
          </w:p>
        </w:tc>
        <w:tc>
          <w:tcPr>
            <w:tcW w:w="2119" w:type="dxa"/>
          </w:tcPr>
          <w:p w:rsidR="00CB2345" w:rsidRDefault="00EC7953" w:rsidP="00CB2345">
            <w:pPr>
              <w:rPr>
                <w:lang w:eastAsia="en-US"/>
              </w:rPr>
            </w:pPr>
            <w:r>
              <w:rPr>
                <w:lang w:eastAsia="en-US"/>
              </w:rPr>
              <w:t>R$ 35.530,00</w:t>
            </w:r>
          </w:p>
        </w:tc>
        <w:tc>
          <w:tcPr>
            <w:tcW w:w="2374" w:type="dxa"/>
          </w:tcPr>
          <w:p w:rsidR="00CB2345" w:rsidRDefault="00EC7953" w:rsidP="00CB2345">
            <w:pPr>
              <w:rPr>
                <w:lang w:eastAsia="en-US"/>
              </w:rPr>
            </w:pPr>
            <w:r>
              <w:rPr>
                <w:lang w:eastAsia="en-US"/>
              </w:rPr>
              <w:t>R$ 44.132,66</w:t>
            </w:r>
          </w:p>
        </w:tc>
        <w:tc>
          <w:tcPr>
            <w:tcW w:w="2374" w:type="dxa"/>
          </w:tcPr>
          <w:p w:rsidR="00CB2345" w:rsidRDefault="00EC7953" w:rsidP="00CB2345">
            <w:pPr>
              <w:rPr>
                <w:lang w:eastAsia="en-US"/>
              </w:rPr>
            </w:pPr>
            <w:r>
              <w:rPr>
                <w:lang w:eastAsia="en-US"/>
              </w:rPr>
              <w:t>0,80</w:t>
            </w:r>
          </w:p>
        </w:tc>
      </w:tr>
    </w:tbl>
    <w:p w:rsidR="00BE2E29" w:rsidRDefault="00BE2E29" w:rsidP="00421365">
      <w:pPr>
        <w:pStyle w:val="Ttulo1"/>
        <w:ind w:left="431" w:hanging="431"/>
      </w:pPr>
      <w:r>
        <w:t>ANEXO</w:t>
      </w:r>
      <w:bookmarkEnd w:id="230"/>
    </w:p>
    <w:p w:rsidR="00BE2E29" w:rsidRPr="00BE2E29" w:rsidRDefault="00BE2E29" w:rsidP="00BE2E29">
      <w:pPr>
        <w:numPr>
          <w:ilvl w:val="0"/>
          <w:numId w:val="22"/>
        </w:numPr>
        <w:rPr>
          <w:lang w:eastAsia="en-US"/>
        </w:rPr>
      </w:pPr>
      <w:r>
        <w:rPr>
          <w:lang w:eastAsia="en-US"/>
        </w:rPr>
        <w:t>Relatório de lições apreendidas.</w:t>
      </w:r>
    </w:p>
    <w:p w:rsidR="00752D1E" w:rsidRDefault="00421365" w:rsidP="00421365">
      <w:pPr>
        <w:pStyle w:val="Ttulo1"/>
        <w:ind w:left="431" w:hanging="431"/>
      </w:pPr>
      <w:bookmarkStart w:id="231" w:name="_Toc266707004"/>
      <w:r>
        <w:t>encerramento</w:t>
      </w:r>
      <w:bookmarkEnd w:id="231"/>
    </w:p>
    <w:p w:rsidR="00421365" w:rsidRDefault="00421365" w:rsidP="00EC7953">
      <w:pPr>
        <w:spacing w:before="60" w:after="100"/>
        <w:ind w:firstLine="431"/>
      </w:pPr>
      <w:bookmarkStart w:id="232" w:name="_GoBack"/>
      <w:bookmarkEnd w:id="232"/>
      <w:r>
        <w:t>Os responsáveis abaixo declaram que os produtos e serviços contratados para o projeto foram entregues e homologados, conforme Termos de Homologação de Produtos referenciados no item 4 – Relação de Produtos e Serviços.</w:t>
      </w:r>
    </w:p>
    <w:p w:rsidR="00421365" w:rsidRDefault="00421365" w:rsidP="00FA548B">
      <w:pPr>
        <w:spacing w:before="60" w:after="100"/>
      </w:pPr>
      <w:r>
        <w:t>O Cliente responsabiliza-se totalmente por quaisquer questões e ações associadas aos produtos e serviços que forem alterados sem o consentimento d</w:t>
      </w:r>
      <w:r w:rsidR="007007F1">
        <w:t>o</w:t>
      </w:r>
      <w:r>
        <w:t xml:space="preserve"> </w:t>
      </w:r>
      <w:r w:rsidR="007007F1" w:rsidRPr="007007F1">
        <w:rPr>
          <w:color w:val="auto"/>
        </w:rPr>
        <w:t>grupo de desenvolvimento</w:t>
      </w:r>
      <w:r w:rsidR="007007F1">
        <w:rPr>
          <w:i/>
          <w:color w:val="0000FF"/>
        </w:rPr>
        <w:t>,</w:t>
      </w:r>
      <w:r w:rsidRPr="00FA548B">
        <w:rPr>
          <w:color w:val="auto"/>
        </w:rPr>
        <w:t xml:space="preserve"> </w:t>
      </w:r>
      <w:r>
        <w:t>ocorrendo em perda da Garantia do Software.</w:t>
      </w:r>
    </w:p>
    <w:p w:rsidR="00421365" w:rsidRDefault="00DD4CD3" w:rsidP="00FA548B">
      <w:pPr>
        <w:spacing w:before="60" w:after="100"/>
      </w:pPr>
      <w:r>
        <w:t>Estando todos em acordo</w:t>
      </w:r>
      <w:r w:rsidR="00421365">
        <w:t>, dá-se por encerrado o Projeto.</w:t>
      </w:r>
    </w:p>
    <w:p w:rsidR="00421365" w:rsidRDefault="00421365" w:rsidP="00421365"/>
    <w:tbl>
      <w:tblPr>
        <w:tblW w:w="513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384"/>
        <w:gridCol w:w="1933"/>
        <w:gridCol w:w="2090"/>
        <w:gridCol w:w="1114"/>
        <w:gridCol w:w="2146"/>
      </w:tblGrid>
      <w:tr w:rsidR="00421365">
        <w:trPr>
          <w:trHeight w:val="284"/>
        </w:trPr>
        <w:tc>
          <w:tcPr>
            <w:tcW w:w="1233" w:type="pct"/>
            <w:shd w:val="clear" w:color="auto" w:fill="D6E3BC"/>
            <w:vAlign w:val="center"/>
          </w:tcPr>
          <w:p w:rsidR="00421365" w:rsidRDefault="00421365" w:rsidP="00FA54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Representante da Contratada</w:t>
            </w:r>
          </w:p>
        </w:tc>
        <w:tc>
          <w:tcPr>
            <w:tcW w:w="1000" w:type="pct"/>
            <w:shd w:val="clear" w:color="auto" w:fill="D6E3BC"/>
            <w:vAlign w:val="center"/>
          </w:tcPr>
          <w:p w:rsidR="00421365" w:rsidRDefault="00421365" w:rsidP="00FA54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Função</w:t>
            </w:r>
          </w:p>
        </w:tc>
        <w:tc>
          <w:tcPr>
            <w:tcW w:w="1081" w:type="pct"/>
            <w:shd w:val="clear" w:color="auto" w:fill="D6E3BC"/>
            <w:vAlign w:val="center"/>
          </w:tcPr>
          <w:p w:rsidR="00421365" w:rsidRDefault="00421365" w:rsidP="00FA54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Empresa</w:t>
            </w:r>
          </w:p>
        </w:tc>
        <w:tc>
          <w:tcPr>
            <w:tcW w:w="576" w:type="pct"/>
            <w:shd w:val="clear" w:color="auto" w:fill="D6E3BC"/>
            <w:vAlign w:val="center"/>
          </w:tcPr>
          <w:p w:rsidR="00421365" w:rsidRDefault="00421365" w:rsidP="00FA54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10" w:type="pct"/>
            <w:shd w:val="clear" w:color="auto" w:fill="D6E3BC"/>
            <w:vAlign w:val="center"/>
          </w:tcPr>
          <w:p w:rsidR="00421365" w:rsidRDefault="00421365" w:rsidP="00FA54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Assinatura</w:t>
            </w:r>
          </w:p>
        </w:tc>
      </w:tr>
      <w:tr w:rsidR="00421365">
        <w:trPr>
          <w:trHeight w:val="284"/>
        </w:trPr>
        <w:tc>
          <w:tcPr>
            <w:tcW w:w="1233" w:type="pct"/>
            <w:tcBorders>
              <w:bottom w:val="single" w:sz="4" w:space="0" w:color="auto"/>
            </w:tcBorders>
          </w:tcPr>
          <w:p w:rsidR="00421365" w:rsidRPr="007007F1" w:rsidRDefault="007007F1" w:rsidP="00814269">
            <w:pPr>
              <w:jc w:val="left"/>
              <w:rPr>
                <w:color w:val="auto"/>
              </w:rPr>
            </w:pPr>
            <w:r w:rsidRPr="007007F1">
              <w:rPr>
                <w:color w:val="auto"/>
              </w:rPr>
              <w:t>Daniel</w:t>
            </w:r>
          </w:p>
        </w:tc>
        <w:tc>
          <w:tcPr>
            <w:tcW w:w="1000" w:type="pct"/>
            <w:tcBorders>
              <w:bottom w:val="single" w:sz="4" w:space="0" w:color="auto"/>
            </w:tcBorders>
          </w:tcPr>
          <w:p w:rsidR="00421365" w:rsidRDefault="007007F1" w:rsidP="00814269">
            <w:pPr>
              <w:jc w:val="left"/>
            </w:pPr>
            <w:r>
              <w:t>Aluno</w:t>
            </w:r>
          </w:p>
        </w:tc>
        <w:tc>
          <w:tcPr>
            <w:tcW w:w="1081" w:type="pct"/>
            <w:tcBorders>
              <w:bottom w:val="single" w:sz="4" w:space="0" w:color="auto"/>
            </w:tcBorders>
          </w:tcPr>
          <w:p w:rsidR="00421365" w:rsidRPr="007007F1" w:rsidRDefault="007007F1" w:rsidP="00814269">
            <w:pPr>
              <w:jc w:val="left"/>
              <w:rPr>
                <w:color w:val="auto"/>
              </w:rPr>
            </w:pPr>
            <w:r w:rsidRPr="007007F1">
              <w:rPr>
                <w:color w:val="auto"/>
              </w:rPr>
              <w:t>UNIFEI</w:t>
            </w:r>
          </w:p>
        </w:tc>
        <w:tc>
          <w:tcPr>
            <w:tcW w:w="576" w:type="pct"/>
            <w:tcBorders>
              <w:bottom w:val="single" w:sz="4" w:space="0" w:color="auto"/>
            </w:tcBorders>
          </w:tcPr>
          <w:p w:rsidR="00421365" w:rsidRPr="007007F1" w:rsidRDefault="007007F1" w:rsidP="00814269">
            <w:pPr>
              <w:jc w:val="left"/>
              <w:rPr>
                <w:color w:val="auto"/>
              </w:rPr>
            </w:pPr>
            <w:r w:rsidRPr="007007F1">
              <w:rPr>
                <w:color w:val="auto"/>
              </w:rPr>
              <w:t>23/11/2017</w:t>
            </w:r>
          </w:p>
        </w:tc>
        <w:tc>
          <w:tcPr>
            <w:tcW w:w="1110" w:type="pct"/>
            <w:tcBorders>
              <w:bottom w:val="single" w:sz="4" w:space="0" w:color="auto"/>
            </w:tcBorders>
          </w:tcPr>
          <w:p w:rsidR="00421365" w:rsidRPr="00FA548B" w:rsidRDefault="00421365" w:rsidP="00814269">
            <w:pPr>
              <w:jc w:val="left"/>
              <w:rPr>
                <w:i/>
                <w:color w:val="0000FF"/>
                <w:sz w:val="18"/>
                <w:szCs w:val="18"/>
              </w:rPr>
            </w:pPr>
          </w:p>
        </w:tc>
      </w:tr>
      <w:tr w:rsidR="00421365">
        <w:trPr>
          <w:trHeight w:val="284"/>
        </w:trPr>
        <w:tc>
          <w:tcPr>
            <w:tcW w:w="1233" w:type="pct"/>
            <w:tcBorders>
              <w:bottom w:val="single" w:sz="4" w:space="0" w:color="auto"/>
            </w:tcBorders>
          </w:tcPr>
          <w:p w:rsidR="00421365" w:rsidRPr="007007F1" w:rsidRDefault="007007F1" w:rsidP="00814269">
            <w:pPr>
              <w:jc w:val="left"/>
              <w:rPr>
                <w:color w:val="auto"/>
              </w:rPr>
            </w:pPr>
            <w:r w:rsidRPr="007007F1">
              <w:rPr>
                <w:color w:val="auto"/>
              </w:rPr>
              <w:t>Jean</w:t>
            </w:r>
          </w:p>
        </w:tc>
        <w:tc>
          <w:tcPr>
            <w:tcW w:w="1000" w:type="pct"/>
            <w:tcBorders>
              <w:bottom w:val="single" w:sz="4" w:space="0" w:color="auto"/>
            </w:tcBorders>
          </w:tcPr>
          <w:p w:rsidR="00421365" w:rsidRDefault="007007F1" w:rsidP="00814269">
            <w:pPr>
              <w:jc w:val="left"/>
            </w:pPr>
            <w:r>
              <w:t>Aluno</w:t>
            </w:r>
          </w:p>
        </w:tc>
        <w:tc>
          <w:tcPr>
            <w:tcW w:w="1081" w:type="pct"/>
            <w:tcBorders>
              <w:bottom w:val="single" w:sz="4" w:space="0" w:color="auto"/>
            </w:tcBorders>
          </w:tcPr>
          <w:p w:rsidR="00421365" w:rsidRPr="007007F1" w:rsidRDefault="007007F1" w:rsidP="00FA548B">
            <w:pPr>
              <w:jc w:val="left"/>
              <w:rPr>
                <w:color w:val="auto"/>
              </w:rPr>
            </w:pPr>
            <w:r w:rsidRPr="007007F1">
              <w:rPr>
                <w:color w:val="auto"/>
              </w:rPr>
              <w:t>UNIFEI</w:t>
            </w:r>
          </w:p>
        </w:tc>
        <w:tc>
          <w:tcPr>
            <w:tcW w:w="576" w:type="pct"/>
            <w:tcBorders>
              <w:bottom w:val="single" w:sz="4" w:space="0" w:color="auto"/>
            </w:tcBorders>
          </w:tcPr>
          <w:p w:rsidR="00421365" w:rsidRPr="007007F1" w:rsidRDefault="007007F1" w:rsidP="00814269">
            <w:pPr>
              <w:jc w:val="left"/>
              <w:rPr>
                <w:color w:val="auto"/>
              </w:rPr>
            </w:pPr>
            <w:r w:rsidRPr="007007F1">
              <w:rPr>
                <w:color w:val="auto"/>
              </w:rPr>
              <w:t>23/11/2017</w:t>
            </w:r>
          </w:p>
        </w:tc>
        <w:tc>
          <w:tcPr>
            <w:tcW w:w="1110" w:type="pct"/>
            <w:tcBorders>
              <w:bottom w:val="single" w:sz="4" w:space="0" w:color="auto"/>
            </w:tcBorders>
          </w:tcPr>
          <w:p w:rsidR="00421365" w:rsidRPr="00FA548B" w:rsidRDefault="00421365" w:rsidP="007007F1">
            <w:pPr>
              <w:jc w:val="left"/>
              <w:rPr>
                <w:i/>
                <w:color w:val="0000FF"/>
                <w:sz w:val="18"/>
                <w:szCs w:val="18"/>
              </w:rPr>
            </w:pPr>
          </w:p>
        </w:tc>
      </w:tr>
      <w:tr w:rsidR="00DD4CD3">
        <w:trPr>
          <w:trHeight w:val="284"/>
        </w:trPr>
        <w:tc>
          <w:tcPr>
            <w:tcW w:w="1233" w:type="pct"/>
            <w:tcBorders>
              <w:bottom w:val="single" w:sz="4" w:space="0" w:color="auto"/>
            </w:tcBorders>
          </w:tcPr>
          <w:p w:rsidR="00DD4CD3" w:rsidRPr="007007F1" w:rsidRDefault="007007F1" w:rsidP="00814269">
            <w:pPr>
              <w:jc w:val="left"/>
              <w:rPr>
                <w:color w:val="auto"/>
              </w:rPr>
            </w:pPr>
            <w:r w:rsidRPr="007007F1">
              <w:rPr>
                <w:color w:val="auto"/>
              </w:rPr>
              <w:t>Junior</w:t>
            </w:r>
          </w:p>
        </w:tc>
        <w:tc>
          <w:tcPr>
            <w:tcW w:w="1000" w:type="pct"/>
            <w:tcBorders>
              <w:bottom w:val="single" w:sz="4" w:space="0" w:color="auto"/>
            </w:tcBorders>
          </w:tcPr>
          <w:p w:rsidR="00DD4CD3" w:rsidRDefault="007007F1" w:rsidP="00814269">
            <w:pPr>
              <w:jc w:val="left"/>
              <w:rPr>
                <w:i/>
                <w:color w:val="0000FF"/>
              </w:rPr>
            </w:pPr>
            <w:r>
              <w:t>Aluno</w:t>
            </w:r>
          </w:p>
        </w:tc>
        <w:tc>
          <w:tcPr>
            <w:tcW w:w="1081" w:type="pct"/>
            <w:tcBorders>
              <w:bottom w:val="single" w:sz="4" w:space="0" w:color="auto"/>
            </w:tcBorders>
          </w:tcPr>
          <w:p w:rsidR="00DD4CD3" w:rsidRPr="007007F1" w:rsidRDefault="007007F1" w:rsidP="00FA548B">
            <w:pPr>
              <w:jc w:val="left"/>
              <w:rPr>
                <w:color w:val="auto"/>
              </w:rPr>
            </w:pPr>
            <w:r w:rsidRPr="007007F1">
              <w:rPr>
                <w:color w:val="auto"/>
              </w:rPr>
              <w:t>UNIFEI</w:t>
            </w:r>
          </w:p>
        </w:tc>
        <w:tc>
          <w:tcPr>
            <w:tcW w:w="576" w:type="pct"/>
            <w:tcBorders>
              <w:bottom w:val="single" w:sz="4" w:space="0" w:color="auto"/>
            </w:tcBorders>
          </w:tcPr>
          <w:p w:rsidR="00DD4CD3" w:rsidRPr="007007F1" w:rsidRDefault="007007F1" w:rsidP="00814269">
            <w:pPr>
              <w:jc w:val="left"/>
              <w:rPr>
                <w:color w:val="auto"/>
              </w:rPr>
            </w:pPr>
            <w:r w:rsidRPr="007007F1">
              <w:rPr>
                <w:color w:val="auto"/>
              </w:rPr>
              <w:t>23/11/2017</w:t>
            </w:r>
          </w:p>
        </w:tc>
        <w:tc>
          <w:tcPr>
            <w:tcW w:w="1110" w:type="pct"/>
            <w:tcBorders>
              <w:bottom w:val="single" w:sz="4" w:space="0" w:color="auto"/>
            </w:tcBorders>
          </w:tcPr>
          <w:p w:rsidR="00DD4CD3" w:rsidRPr="00FA548B" w:rsidRDefault="00DD4CD3" w:rsidP="00814269">
            <w:pPr>
              <w:jc w:val="left"/>
              <w:rPr>
                <w:i/>
                <w:color w:val="0000FF"/>
                <w:sz w:val="18"/>
                <w:szCs w:val="18"/>
              </w:rPr>
            </w:pPr>
          </w:p>
        </w:tc>
      </w:tr>
      <w:tr w:rsidR="007007F1">
        <w:trPr>
          <w:trHeight w:val="284"/>
        </w:trPr>
        <w:tc>
          <w:tcPr>
            <w:tcW w:w="1233" w:type="pct"/>
            <w:tcBorders>
              <w:bottom w:val="single" w:sz="4" w:space="0" w:color="auto"/>
            </w:tcBorders>
          </w:tcPr>
          <w:p w:rsidR="007007F1" w:rsidRPr="007007F1" w:rsidRDefault="007007F1" w:rsidP="00814269">
            <w:pPr>
              <w:jc w:val="left"/>
              <w:rPr>
                <w:color w:val="auto"/>
              </w:rPr>
            </w:pPr>
            <w:r w:rsidRPr="007007F1">
              <w:rPr>
                <w:color w:val="auto"/>
              </w:rPr>
              <w:t>Mateus</w:t>
            </w:r>
          </w:p>
        </w:tc>
        <w:tc>
          <w:tcPr>
            <w:tcW w:w="1000" w:type="pct"/>
            <w:tcBorders>
              <w:bottom w:val="single" w:sz="4" w:space="0" w:color="auto"/>
            </w:tcBorders>
          </w:tcPr>
          <w:p w:rsidR="007007F1" w:rsidRDefault="007007F1" w:rsidP="00814269">
            <w:pPr>
              <w:jc w:val="left"/>
              <w:rPr>
                <w:i/>
                <w:color w:val="0000FF"/>
              </w:rPr>
            </w:pPr>
            <w:r>
              <w:t>Aluno</w:t>
            </w:r>
          </w:p>
        </w:tc>
        <w:tc>
          <w:tcPr>
            <w:tcW w:w="1081" w:type="pct"/>
            <w:tcBorders>
              <w:bottom w:val="single" w:sz="4" w:space="0" w:color="auto"/>
            </w:tcBorders>
          </w:tcPr>
          <w:p w:rsidR="007007F1" w:rsidRPr="007007F1" w:rsidRDefault="007007F1" w:rsidP="00FA548B">
            <w:pPr>
              <w:jc w:val="left"/>
              <w:rPr>
                <w:color w:val="auto"/>
              </w:rPr>
            </w:pPr>
            <w:r w:rsidRPr="007007F1">
              <w:rPr>
                <w:color w:val="auto"/>
              </w:rPr>
              <w:t>UNIFEI</w:t>
            </w:r>
          </w:p>
        </w:tc>
        <w:tc>
          <w:tcPr>
            <w:tcW w:w="576" w:type="pct"/>
            <w:tcBorders>
              <w:bottom w:val="single" w:sz="4" w:space="0" w:color="auto"/>
            </w:tcBorders>
          </w:tcPr>
          <w:p w:rsidR="007007F1" w:rsidRPr="007007F1" w:rsidRDefault="007007F1" w:rsidP="00814269">
            <w:pPr>
              <w:jc w:val="left"/>
              <w:rPr>
                <w:color w:val="auto"/>
              </w:rPr>
            </w:pPr>
            <w:r w:rsidRPr="007007F1">
              <w:rPr>
                <w:color w:val="auto"/>
              </w:rPr>
              <w:t>23/11/2017</w:t>
            </w:r>
          </w:p>
        </w:tc>
        <w:tc>
          <w:tcPr>
            <w:tcW w:w="1110" w:type="pct"/>
            <w:tcBorders>
              <w:bottom w:val="single" w:sz="4" w:space="0" w:color="auto"/>
            </w:tcBorders>
          </w:tcPr>
          <w:p w:rsidR="007007F1" w:rsidRPr="00FA548B" w:rsidRDefault="007007F1" w:rsidP="00814269">
            <w:pPr>
              <w:jc w:val="left"/>
              <w:rPr>
                <w:i/>
                <w:color w:val="0000FF"/>
                <w:sz w:val="18"/>
                <w:szCs w:val="18"/>
              </w:rPr>
            </w:pPr>
          </w:p>
        </w:tc>
      </w:tr>
      <w:tr w:rsidR="007007F1">
        <w:trPr>
          <w:trHeight w:val="284"/>
        </w:trPr>
        <w:tc>
          <w:tcPr>
            <w:tcW w:w="1233" w:type="pct"/>
            <w:tcBorders>
              <w:bottom w:val="single" w:sz="4" w:space="0" w:color="auto"/>
            </w:tcBorders>
          </w:tcPr>
          <w:p w:rsidR="007007F1" w:rsidRPr="007007F1" w:rsidRDefault="007007F1" w:rsidP="00814269">
            <w:pPr>
              <w:jc w:val="left"/>
              <w:rPr>
                <w:color w:val="auto"/>
              </w:rPr>
            </w:pPr>
            <w:r w:rsidRPr="007007F1">
              <w:rPr>
                <w:color w:val="auto"/>
              </w:rPr>
              <w:t>Carlos</w:t>
            </w:r>
          </w:p>
        </w:tc>
        <w:tc>
          <w:tcPr>
            <w:tcW w:w="1000" w:type="pct"/>
            <w:tcBorders>
              <w:bottom w:val="single" w:sz="4" w:space="0" w:color="auto"/>
            </w:tcBorders>
          </w:tcPr>
          <w:p w:rsidR="007007F1" w:rsidRDefault="007007F1" w:rsidP="00814269">
            <w:pPr>
              <w:jc w:val="left"/>
              <w:rPr>
                <w:i/>
                <w:color w:val="0000FF"/>
              </w:rPr>
            </w:pPr>
            <w:r>
              <w:t>Aluno</w:t>
            </w:r>
          </w:p>
        </w:tc>
        <w:tc>
          <w:tcPr>
            <w:tcW w:w="1081" w:type="pct"/>
            <w:tcBorders>
              <w:bottom w:val="single" w:sz="4" w:space="0" w:color="auto"/>
            </w:tcBorders>
          </w:tcPr>
          <w:p w:rsidR="007007F1" w:rsidRPr="007007F1" w:rsidRDefault="007007F1" w:rsidP="00FA548B">
            <w:pPr>
              <w:jc w:val="left"/>
              <w:rPr>
                <w:color w:val="auto"/>
              </w:rPr>
            </w:pPr>
            <w:r w:rsidRPr="007007F1">
              <w:rPr>
                <w:color w:val="auto"/>
              </w:rPr>
              <w:t>UNIFEI</w:t>
            </w:r>
          </w:p>
        </w:tc>
        <w:tc>
          <w:tcPr>
            <w:tcW w:w="576" w:type="pct"/>
            <w:tcBorders>
              <w:bottom w:val="single" w:sz="4" w:space="0" w:color="auto"/>
            </w:tcBorders>
          </w:tcPr>
          <w:p w:rsidR="007007F1" w:rsidRPr="007007F1" w:rsidRDefault="007007F1" w:rsidP="00814269">
            <w:pPr>
              <w:jc w:val="left"/>
              <w:rPr>
                <w:color w:val="auto"/>
              </w:rPr>
            </w:pPr>
            <w:r w:rsidRPr="007007F1">
              <w:rPr>
                <w:color w:val="auto"/>
              </w:rPr>
              <w:t>23/11/2017</w:t>
            </w:r>
          </w:p>
        </w:tc>
        <w:tc>
          <w:tcPr>
            <w:tcW w:w="1110" w:type="pct"/>
            <w:tcBorders>
              <w:bottom w:val="single" w:sz="4" w:space="0" w:color="auto"/>
            </w:tcBorders>
          </w:tcPr>
          <w:p w:rsidR="007007F1" w:rsidRPr="00FA548B" w:rsidRDefault="007007F1" w:rsidP="00814269">
            <w:pPr>
              <w:jc w:val="left"/>
              <w:rPr>
                <w:i/>
                <w:color w:val="0000FF"/>
                <w:sz w:val="18"/>
                <w:szCs w:val="18"/>
              </w:rPr>
            </w:pPr>
          </w:p>
        </w:tc>
      </w:tr>
      <w:tr w:rsidR="00421365">
        <w:trPr>
          <w:trHeight w:val="284"/>
        </w:trPr>
        <w:tc>
          <w:tcPr>
            <w:tcW w:w="1233" w:type="pct"/>
            <w:shd w:val="clear" w:color="auto" w:fill="D6E3BC"/>
            <w:vAlign w:val="center"/>
          </w:tcPr>
          <w:p w:rsidR="00421365" w:rsidRDefault="00421365" w:rsidP="00FA54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Representante do Cliente</w:t>
            </w:r>
          </w:p>
        </w:tc>
        <w:tc>
          <w:tcPr>
            <w:tcW w:w="1000" w:type="pct"/>
            <w:shd w:val="clear" w:color="auto" w:fill="D6E3BC"/>
            <w:vAlign w:val="center"/>
          </w:tcPr>
          <w:p w:rsidR="00421365" w:rsidRDefault="00421365" w:rsidP="00FA54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Função</w:t>
            </w:r>
          </w:p>
        </w:tc>
        <w:tc>
          <w:tcPr>
            <w:tcW w:w="1081" w:type="pct"/>
            <w:shd w:val="clear" w:color="auto" w:fill="D6E3BC"/>
            <w:vAlign w:val="center"/>
          </w:tcPr>
          <w:p w:rsidR="00421365" w:rsidRDefault="00421365" w:rsidP="00FA54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Empresa</w:t>
            </w:r>
          </w:p>
        </w:tc>
        <w:tc>
          <w:tcPr>
            <w:tcW w:w="576" w:type="pct"/>
            <w:shd w:val="clear" w:color="auto" w:fill="D6E3BC"/>
            <w:vAlign w:val="center"/>
          </w:tcPr>
          <w:p w:rsidR="00421365" w:rsidRDefault="00421365" w:rsidP="00FA54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10" w:type="pct"/>
            <w:shd w:val="clear" w:color="auto" w:fill="D6E3BC"/>
            <w:vAlign w:val="center"/>
          </w:tcPr>
          <w:p w:rsidR="00421365" w:rsidRDefault="00421365" w:rsidP="00FA54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Assinatura</w:t>
            </w:r>
          </w:p>
        </w:tc>
      </w:tr>
      <w:tr w:rsidR="00FA548B">
        <w:trPr>
          <w:trHeight w:val="284"/>
        </w:trPr>
        <w:tc>
          <w:tcPr>
            <w:tcW w:w="1233" w:type="pct"/>
          </w:tcPr>
          <w:p w:rsidR="00FA548B" w:rsidRPr="007007F1" w:rsidRDefault="007007F1" w:rsidP="00814269">
            <w:pPr>
              <w:jc w:val="left"/>
              <w:rPr>
                <w:color w:val="auto"/>
              </w:rPr>
            </w:pPr>
            <w:r w:rsidRPr="007007F1">
              <w:rPr>
                <w:color w:val="auto"/>
              </w:rPr>
              <w:t>Adler</w:t>
            </w:r>
          </w:p>
        </w:tc>
        <w:tc>
          <w:tcPr>
            <w:tcW w:w="1000" w:type="pct"/>
          </w:tcPr>
          <w:p w:rsidR="00FA548B" w:rsidRPr="007007F1" w:rsidRDefault="007007F1" w:rsidP="007007F1">
            <w:pPr>
              <w:jc w:val="left"/>
              <w:rPr>
                <w:color w:val="auto"/>
              </w:rPr>
            </w:pPr>
            <w:r w:rsidRPr="007007F1">
              <w:rPr>
                <w:color w:val="auto"/>
              </w:rPr>
              <w:t>Professor</w:t>
            </w:r>
          </w:p>
        </w:tc>
        <w:tc>
          <w:tcPr>
            <w:tcW w:w="1081" w:type="pct"/>
          </w:tcPr>
          <w:p w:rsidR="00FA548B" w:rsidRPr="007007F1" w:rsidRDefault="007007F1" w:rsidP="00814269">
            <w:pPr>
              <w:jc w:val="left"/>
              <w:rPr>
                <w:color w:val="auto"/>
              </w:rPr>
            </w:pPr>
            <w:r w:rsidRPr="007007F1">
              <w:rPr>
                <w:color w:val="auto"/>
              </w:rPr>
              <w:t>UNIFEI</w:t>
            </w:r>
          </w:p>
        </w:tc>
        <w:tc>
          <w:tcPr>
            <w:tcW w:w="576" w:type="pct"/>
          </w:tcPr>
          <w:p w:rsidR="00FA548B" w:rsidRPr="00FA548B" w:rsidRDefault="007007F1" w:rsidP="00814269">
            <w:pPr>
              <w:jc w:val="left"/>
              <w:rPr>
                <w:i/>
                <w:color w:val="0000FF"/>
              </w:rPr>
            </w:pPr>
            <w:r w:rsidRPr="007007F1">
              <w:rPr>
                <w:color w:val="auto"/>
              </w:rPr>
              <w:t>23/11/2017</w:t>
            </w:r>
          </w:p>
        </w:tc>
        <w:tc>
          <w:tcPr>
            <w:tcW w:w="1110" w:type="pct"/>
          </w:tcPr>
          <w:p w:rsidR="00FA548B" w:rsidRPr="00FA548B" w:rsidRDefault="00FA548B" w:rsidP="00814269">
            <w:pPr>
              <w:jc w:val="left"/>
              <w:rPr>
                <w:i/>
                <w:color w:val="0000FF"/>
                <w:sz w:val="18"/>
                <w:szCs w:val="18"/>
              </w:rPr>
            </w:pPr>
          </w:p>
        </w:tc>
      </w:tr>
    </w:tbl>
    <w:p w:rsidR="00421365" w:rsidRDefault="00421365" w:rsidP="00945AF8"/>
    <w:p w:rsidR="00421365" w:rsidRDefault="00421365" w:rsidP="00945AF8"/>
    <w:p w:rsidR="00DD4CD3" w:rsidRDefault="00DD4CD3" w:rsidP="00945AF8"/>
    <w:sectPr w:rsidR="00DD4CD3" w:rsidSect="00CB2345">
      <w:headerReference w:type="default" r:id="rId9"/>
      <w:pgSz w:w="11907" w:h="16840" w:code="9"/>
      <w:pgMar w:top="567" w:right="1134" w:bottom="851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2C59" w:rsidRDefault="00A82C59">
      <w:r>
        <w:separator/>
      </w:r>
    </w:p>
  </w:endnote>
  <w:endnote w:type="continuationSeparator" w:id="0">
    <w:p w:rsidR="00A82C59" w:rsidRDefault="00A82C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altName w:val="Noto Sans Syriac Eastern"/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2C59" w:rsidRDefault="00A82C59">
      <w:r>
        <w:separator/>
      </w:r>
    </w:p>
  </w:footnote>
  <w:footnote w:type="continuationSeparator" w:id="0">
    <w:p w:rsidR="00A82C59" w:rsidRDefault="00A82C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39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27"/>
      <w:gridCol w:w="5103"/>
      <w:gridCol w:w="2409"/>
    </w:tblGrid>
    <w:tr w:rsidR="001A29D2" w:rsidRPr="007D01AF">
      <w:trPr>
        <w:cantSplit/>
        <w:trHeight w:val="533"/>
      </w:trPr>
      <w:tc>
        <w:tcPr>
          <w:tcW w:w="2127" w:type="dxa"/>
          <w:vMerge w:val="restart"/>
        </w:tcPr>
        <w:p w:rsidR="001A29D2" w:rsidRDefault="007007F1" w:rsidP="00A039DC">
          <w:pPr>
            <w:jc w:val="center"/>
          </w:pPr>
          <w:r>
            <w:rPr>
              <w:noProof/>
            </w:rPr>
            <w:drawing>
              <wp:inline distT="0" distB="0" distL="0" distR="0">
                <wp:extent cx="655320" cy="655320"/>
                <wp:effectExtent l="19050" t="0" r="0" b="0"/>
                <wp:docPr id="38" name="Imagem 38" descr="Resultado de imagem para unifei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8" descr="Resultado de imagem para unifei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5320" cy="655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:rsidR="001A29D2" w:rsidRPr="00191038" w:rsidRDefault="004D0D07" w:rsidP="00A039DC">
          <w:pPr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Termo de Encerramento</w:t>
          </w:r>
        </w:p>
      </w:tc>
      <w:tc>
        <w:tcPr>
          <w:tcW w:w="2409" w:type="dxa"/>
          <w:vAlign w:val="center"/>
        </w:tcPr>
        <w:p w:rsidR="001A29D2" w:rsidRPr="007D01AF" w:rsidRDefault="001A29D2" w:rsidP="00A039DC">
          <w:pPr>
            <w:tabs>
              <w:tab w:val="left" w:pos="-9138"/>
            </w:tabs>
            <w:spacing w:before="40" w:line="0" w:lineRule="atLeast"/>
            <w:rPr>
              <w:sz w:val="18"/>
              <w:szCs w:val="18"/>
            </w:rPr>
          </w:pPr>
          <w:r w:rsidRPr="007D01AF">
            <w:rPr>
              <w:b/>
              <w:bCs/>
              <w:sz w:val="18"/>
              <w:szCs w:val="18"/>
            </w:rPr>
            <w:t xml:space="preserve">Página          </w:t>
          </w:r>
          <w:r w:rsidRPr="007D01AF">
            <w:rPr>
              <w:rStyle w:val="Nmerodepgina"/>
              <w:sz w:val="18"/>
              <w:szCs w:val="18"/>
            </w:rPr>
            <w:fldChar w:fldCharType="begin"/>
          </w:r>
          <w:r w:rsidRPr="007D01AF">
            <w:rPr>
              <w:rStyle w:val="Nmerodepgina"/>
              <w:sz w:val="18"/>
              <w:szCs w:val="18"/>
            </w:rPr>
            <w:instrText xml:space="preserve"> PAGE </w:instrText>
          </w:r>
          <w:r w:rsidRPr="007D01AF">
            <w:rPr>
              <w:rStyle w:val="Nmerodepgina"/>
              <w:sz w:val="18"/>
              <w:szCs w:val="18"/>
            </w:rPr>
            <w:fldChar w:fldCharType="separate"/>
          </w:r>
          <w:r w:rsidR="005600C5">
            <w:rPr>
              <w:rStyle w:val="Nmerodepgina"/>
              <w:noProof/>
              <w:sz w:val="18"/>
              <w:szCs w:val="18"/>
            </w:rPr>
            <w:t>5</w:t>
          </w:r>
          <w:r w:rsidRPr="007D01AF">
            <w:rPr>
              <w:rStyle w:val="Nmerodepgina"/>
              <w:sz w:val="18"/>
              <w:szCs w:val="18"/>
            </w:rPr>
            <w:fldChar w:fldCharType="end"/>
          </w:r>
          <w:r w:rsidRPr="007D01AF">
            <w:rPr>
              <w:sz w:val="18"/>
              <w:szCs w:val="18"/>
            </w:rPr>
            <w:t xml:space="preserve"> / </w:t>
          </w:r>
          <w:r w:rsidRPr="007D01AF">
            <w:rPr>
              <w:sz w:val="18"/>
              <w:szCs w:val="18"/>
            </w:rPr>
            <w:fldChar w:fldCharType="begin"/>
          </w:r>
          <w:r w:rsidRPr="007D01AF">
            <w:rPr>
              <w:sz w:val="18"/>
              <w:szCs w:val="18"/>
            </w:rPr>
            <w:instrText xml:space="preserve"> NUMPAGES </w:instrText>
          </w:r>
          <w:r w:rsidRPr="007D01AF">
            <w:rPr>
              <w:sz w:val="18"/>
              <w:szCs w:val="18"/>
            </w:rPr>
            <w:fldChar w:fldCharType="separate"/>
          </w:r>
          <w:r w:rsidR="005600C5">
            <w:rPr>
              <w:noProof/>
              <w:sz w:val="18"/>
              <w:szCs w:val="18"/>
            </w:rPr>
            <w:t>5</w:t>
          </w:r>
          <w:r w:rsidRPr="007D01AF">
            <w:rPr>
              <w:sz w:val="18"/>
              <w:szCs w:val="18"/>
            </w:rPr>
            <w:fldChar w:fldCharType="end"/>
          </w:r>
          <w:r w:rsidRPr="007D01AF">
            <w:rPr>
              <w:sz w:val="18"/>
              <w:szCs w:val="18"/>
            </w:rPr>
            <w:t xml:space="preserve"> </w:t>
          </w:r>
        </w:p>
      </w:tc>
    </w:tr>
    <w:tr w:rsidR="001A29D2" w:rsidRPr="007D01AF">
      <w:trPr>
        <w:cantSplit/>
        <w:trHeight w:val="533"/>
      </w:trPr>
      <w:tc>
        <w:tcPr>
          <w:tcW w:w="2127" w:type="dxa"/>
          <w:vMerge/>
        </w:tcPr>
        <w:p w:rsidR="001A29D2" w:rsidRDefault="001A29D2" w:rsidP="00A039DC">
          <w:pPr>
            <w:jc w:val="center"/>
            <w:rPr>
              <w:noProof/>
            </w:rPr>
          </w:pPr>
        </w:p>
      </w:tc>
      <w:tc>
        <w:tcPr>
          <w:tcW w:w="5103" w:type="dxa"/>
          <w:vMerge/>
        </w:tcPr>
        <w:p w:rsidR="001A29D2" w:rsidRDefault="001A29D2" w:rsidP="00A039DC">
          <w:pPr>
            <w:jc w:val="center"/>
          </w:pPr>
        </w:p>
      </w:tc>
      <w:tc>
        <w:tcPr>
          <w:tcW w:w="2409" w:type="dxa"/>
          <w:vAlign w:val="center"/>
        </w:tcPr>
        <w:p w:rsidR="001A29D2" w:rsidRPr="007D01AF" w:rsidRDefault="001A29D2" w:rsidP="00A039DC">
          <w:pPr>
            <w:spacing w:before="40" w:line="0" w:lineRule="atLeast"/>
            <w:rPr>
              <w:b/>
              <w:bCs/>
              <w:i/>
              <w:sz w:val="18"/>
              <w:szCs w:val="18"/>
            </w:rPr>
          </w:pPr>
          <w:r w:rsidRPr="007D01AF">
            <w:rPr>
              <w:b/>
              <w:bCs/>
              <w:i/>
              <w:sz w:val="18"/>
              <w:szCs w:val="18"/>
            </w:rPr>
            <w:t>Data Emissão</w:t>
          </w:r>
        </w:p>
        <w:p w:rsidR="001A29D2" w:rsidRPr="007D01AF" w:rsidRDefault="001A29D2" w:rsidP="00A039DC">
          <w:pPr>
            <w:spacing w:before="40" w:line="0" w:lineRule="atLeast"/>
            <w:rPr>
              <w:i/>
              <w:sz w:val="18"/>
              <w:szCs w:val="18"/>
            </w:rPr>
          </w:pPr>
          <w:r w:rsidRPr="007D01AF">
            <w:rPr>
              <w:i/>
              <w:sz w:val="18"/>
              <w:szCs w:val="18"/>
            </w:rPr>
            <w:fldChar w:fldCharType="begin"/>
          </w:r>
          <w:r w:rsidRPr="007D01AF">
            <w:rPr>
              <w:i/>
              <w:sz w:val="18"/>
              <w:szCs w:val="18"/>
            </w:rPr>
            <w:instrText xml:space="preserve"> DATE \@ "dd/MM/yyyy" </w:instrText>
          </w:r>
          <w:r w:rsidRPr="007D01AF">
            <w:rPr>
              <w:i/>
              <w:sz w:val="18"/>
              <w:szCs w:val="18"/>
            </w:rPr>
            <w:fldChar w:fldCharType="separate"/>
          </w:r>
          <w:r w:rsidR="00EC7953">
            <w:rPr>
              <w:i/>
              <w:noProof/>
              <w:sz w:val="18"/>
              <w:szCs w:val="18"/>
            </w:rPr>
            <w:t>23/11/2017</w:t>
          </w:r>
          <w:r w:rsidRPr="007D01AF">
            <w:rPr>
              <w:i/>
              <w:sz w:val="18"/>
              <w:szCs w:val="18"/>
            </w:rPr>
            <w:fldChar w:fldCharType="end"/>
          </w:r>
        </w:p>
      </w:tc>
    </w:tr>
    <w:tr w:rsidR="001A29D2" w:rsidRPr="00191038">
      <w:tblPrEx>
        <w:tblCellMar>
          <w:left w:w="70" w:type="dxa"/>
          <w:right w:w="70" w:type="dxa"/>
        </w:tblCellMar>
      </w:tblPrEx>
      <w:trPr>
        <w:cantSplit/>
        <w:trHeight w:val="425"/>
      </w:trPr>
      <w:tc>
        <w:tcPr>
          <w:tcW w:w="2127" w:type="dxa"/>
          <w:tcBorders>
            <w:bottom w:val="single" w:sz="4" w:space="0" w:color="auto"/>
          </w:tcBorders>
          <w:vAlign w:val="center"/>
        </w:tcPr>
        <w:p w:rsidR="001A29D2" w:rsidRPr="00191038" w:rsidRDefault="001A29D2" w:rsidP="00A039DC">
          <w:pPr>
            <w:spacing w:line="0" w:lineRule="atLeast"/>
            <w:rPr>
              <w:b/>
            </w:rPr>
          </w:pPr>
          <w:r>
            <w:rPr>
              <w:b/>
            </w:rPr>
            <w:t>Sigla do Projeto</w:t>
          </w:r>
        </w:p>
        <w:p w:rsidR="001A29D2" w:rsidRPr="00191038" w:rsidRDefault="003F6D02" w:rsidP="00A039DC">
          <w:pPr>
            <w:pStyle w:val="ndicedeilustraes"/>
            <w:tabs>
              <w:tab w:val="clear" w:pos="9973"/>
            </w:tabs>
            <w:spacing w:line="0" w:lineRule="atLeast"/>
            <w:rPr>
              <w:rFonts w:cs="Arial"/>
              <w:bCs/>
              <w:sz w:val="20"/>
            </w:rPr>
          </w:pPr>
          <w:r>
            <w:rPr>
              <w:rFonts w:cs="Arial"/>
              <w:bCs/>
              <w:sz w:val="20"/>
            </w:rPr>
            <w:t>SISCOOG</w:t>
          </w:r>
        </w:p>
      </w:tc>
      <w:tc>
        <w:tcPr>
          <w:tcW w:w="5103" w:type="dxa"/>
          <w:tcBorders>
            <w:bottom w:val="single" w:sz="4" w:space="0" w:color="auto"/>
          </w:tcBorders>
          <w:vAlign w:val="center"/>
        </w:tcPr>
        <w:p w:rsidR="001A29D2" w:rsidRPr="00191038" w:rsidRDefault="001A29D2" w:rsidP="00A039DC">
          <w:pPr>
            <w:spacing w:line="0" w:lineRule="atLeast"/>
            <w:rPr>
              <w:b/>
            </w:rPr>
          </w:pPr>
          <w:r>
            <w:rPr>
              <w:b/>
            </w:rPr>
            <w:t xml:space="preserve">Nome do </w:t>
          </w:r>
          <w:r w:rsidRPr="00191038">
            <w:rPr>
              <w:b/>
            </w:rPr>
            <w:t>Projeto</w:t>
          </w:r>
        </w:p>
        <w:p w:rsidR="001A29D2" w:rsidRPr="00191038" w:rsidRDefault="003F6D02" w:rsidP="00A039DC">
          <w:pPr>
            <w:pStyle w:val="ndicedeilustraes"/>
            <w:tabs>
              <w:tab w:val="clear" w:pos="9973"/>
            </w:tabs>
            <w:spacing w:line="0" w:lineRule="atLeast"/>
            <w:rPr>
              <w:rFonts w:cs="Arial"/>
              <w:bCs/>
              <w:sz w:val="20"/>
            </w:rPr>
          </w:pPr>
          <w:r>
            <w:rPr>
              <w:rFonts w:cs="Arial"/>
              <w:bCs/>
              <w:sz w:val="20"/>
            </w:rPr>
            <w:t>Sistema de Cooperação em Grupo</w:t>
          </w:r>
        </w:p>
      </w:tc>
      <w:tc>
        <w:tcPr>
          <w:tcW w:w="2409" w:type="dxa"/>
          <w:tcBorders>
            <w:bottom w:val="single" w:sz="4" w:space="0" w:color="auto"/>
          </w:tcBorders>
          <w:vAlign w:val="center"/>
        </w:tcPr>
        <w:p w:rsidR="001A29D2" w:rsidRPr="00191038" w:rsidRDefault="001A29D2" w:rsidP="00A039DC">
          <w:pPr>
            <w:spacing w:line="0" w:lineRule="atLeast"/>
            <w:rPr>
              <w:b/>
            </w:rPr>
          </w:pPr>
          <w:r w:rsidRPr="00191038">
            <w:rPr>
              <w:b/>
            </w:rPr>
            <w:t>Módulo</w:t>
          </w:r>
        </w:p>
        <w:p w:rsidR="001A29D2" w:rsidRPr="00191038" w:rsidRDefault="003F6D02" w:rsidP="00A039DC">
          <w:pPr>
            <w:pStyle w:val="ndicedeilustraes"/>
            <w:tabs>
              <w:tab w:val="clear" w:pos="9973"/>
            </w:tabs>
            <w:spacing w:line="0" w:lineRule="atLeast"/>
            <w:rPr>
              <w:rFonts w:cs="Arial"/>
              <w:b/>
              <w:sz w:val="20"/>
            </w:rPr>
          </w:pPr>
          <w:r>
            <w:rPr>
              <w:rFonts w:cs="Arial"/>
              <w:bCs/>
              <w:sz w:val="20"/>
            </w:rPr>
            <w:t>COM212</w:t>
          </w:r>
        </w:p>
      </w:tc>
    </w:tr>
  </w:tbl>
  <w:p w:rsidR="001A29D2" w:rsidRPr="00883E44" w:rsidRDefault="001A29D2" w:rsidP="00883E4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76F96"/>
    <w:multiLevelType w:val="hybridMultilevel"/>
    <w:tmpl w:val="2B2C9934"/>
    <w:lvl w:ilvl="0" w:tplc="4A32D99E">
      <w:start w:val="1"/>
      <w:numFmt w:val="bullet"/>
      <w:lvlText w:val=""/>
      <w:lvlJc w:val="left"/>
      <w:pPr>
        <w:tabs>
          <w:tab w:val="num" w:pos="1066"/>
        </w:tabs>
        <w:ind w:left="706" w:firstLine="0"/>
      </w:pPr>
      <w:rPr>
        <w:rFonts w:ascii="Symbol" w:hAnsi="Symbol" w:hint="default"/>
        <w:color w:val="0000FF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81864"/>
    <w:multiLevelType w:val="hybridMultilevel"/>
    <w:tmpl w:val="ED2E984E"/>
    <w:lvl w:ilvl="0" w:tplc="4A32D99E">
      <w:start w:val="1"/>
      <w:numFmt w:val="bullet"/>
      <w:lvlText w:val=""/>
      <w:lvlJc w:val="left"/>
      <w:pPr>
        <w:tabs>
          <w:tab w:val="num" w:pos="1066"/>
        </w:tabs>
        <w:ind w:left="706" w:firstLine="0"/>
      </w:pPr>
      <w:rPr>
        <w:rFonts w:ascii="Symbol" w:hAnsi="Symbol" w:hint="default"/>
        <w:color w:val="0000FF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784372E"/>
    <w:multiLevelType w:val="hybridMultilevel"/>
    <w:tmpl w:val="2B2ECDF0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0440E8"/>
    <w:multiLevelType w:val="multilevel"/>
    <w:tmpl w:val="DC5AFD38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5133A1"/>
    <w:multiLevelType w:val="multilevel"/>
    <w:tmpl w:val="8DB82D3C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7" w15:restartNumberingAfterBreak="0">
    <w:nsid w:val="7D091896"/>
    <w:multiLevelType w:val="hybridMultilevel"/>
    <w:tmpl w:val="D84C7FCE"/>
    <w:lvl w:ilvl="0" w:tplc="4F1AF42C">
      <w:start w:val="1"/>
      <w:numFmt w:val="bullet"/>
      <w:lvlText w:val=""/>
      <w:lvlJc w:val="left"/>
      <w:pPr>
        <w:tabs>
          <w:tab w:val="num" w:pos="1069"/>
        </w:tabs>
        <w:ind w:left="709" w:firstLine="0"/>
      </w:pPr>
      <w:rPr>
        <w:rFonts w:ascii="Symbol" w:hAnsi="Symbol" w:hint="default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FCE50F2"/>
    <w:multiLevelType w:val="hybridMultilevel"/>
    <w:tmpl w:val="E314180E"/>
    <w:lvl w:ilvl="0" w:tplc="5E12735A">
      <w:numFmt w:val="bullet"/>
      <w:lvlText w:val=""/>
      <w:lvlJc w:val="left"/>
      <w:pPr>
        <w:ind w:left="1065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2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4"/>
  </w:num>
  <w:num w:numId="13">
    <w:abstractNumId w:val="7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0"/>
  </w:num>
  <w:num w:numId="19">
    <w:abstractNumId w:val="6"/>
  </w:num>
  <w:num w:numId="20">
    <w:abstractNumId w:val="1"/>
  </w:num>
  <w:num w:numId="21">
    <w:abstractNumId w:val="6"/>
  </w:num>
  <w:num w:numId="22">
    <w:abstractNumId w:val="3"/>
  </w:num>
  <w:num w:numId="23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306A"/>
    <w:rsid w:val="00007234"/>
    <w:rsid w:val="0007048E"/>
    <w:rsid w:val="000F284B"/>
    <w:rsid w:val="00106395"/>
    <w:rsid w:val="0015248C"/>
    <w:rsid w:val="00164D95"/>
    <w:rsid w:val="001A29D2"/>
    <w:rsid w:val="001B2013"/>
    <w:rsid w:val="001E7D28"/>
    <w:rsid w:val="00206AD2"/>
    <w:rsid w:val="00232CF4"/>
    <w:rsid w:val="0025710D"/>
    <w:rsid w:val="00263216"/>
    <w:rsid w:val="002B5379"/>
    <w:rsid w:val="002B644E"/>
    <w:rsid w:val="002D32F0"/>
    <w:rsid w:val="002E67D4"/>
    <w:rsid w:val="003413EE"/>
    <w:rsid w:val="003B7C57"/>
    <w:rsid w:val="003E2C54"/>
    <w:rsid w:val="003E56C8"/>
    <w:rsid w:val="003F5EB1"/>
    <w:rsid w:val="003F6D02"/>
    <w:rsid w:val="00421365"/>
    <w:rsid w:val="004D0D07"/>
    <w:rsid w:val="005217FF"/>
    <w:rsid w:val="00522FA1"/>
    <w:rsid w:val="00530FC9"/>
    <w:rsid w:val="00540D49"/>
    <w:rsid w:val="005600C5"/>
    <w:rsid w:val="0057060D"/>
    <w:rsid w:val="005714E7"/>
    <w:rsid w:val="005921CC"/>
    <w:rsid w:val="00593747"/>
    <w:rsid w:val="005F67F7"/>
    <w:rsid w:val="00613632"/>
    <w:rsid w:val="00660A84"/>
    <w:rsid w:val="00664E6C"/>
    <w:rsid w:val="006D2195"/>
    <w:rsid w:val="007007F1"/>
    <w:rsid w:val="00720EF4"/>
    <w:rsid w:val="007502BE"/>
    <w:rsid w:val="00752D1E"/>
    <w:rsid w:val="00780A29"/>
    <w:rsid w:val="007B6055"/>
    <w:rsid w:val="007E3C5D"/>
    <w:rsid w:val="00814269"/>
    <w:rsid w:val="00876A24"/>
    <w:rsid w:val="00883E44"/>
    <w:rsid w:val="008D2A12"/>
    <w:rsid w:val="008E4F17"/>
    <w:rsid w:val="0091272D"/>
    <w:rsid w:val="00921134"/>
    <w:rsid w:val="00945AF8"/>
    <w:rsid w:val="0097165F"/>
    <w:rsid w:val="00973F48"/>
    <w:rsid w:val="009B0E51"/>
    <w:rsid w:val="009B6DD5"/>
    <w:rsid w:val="009D306A"/>
    <w:rsid w:val="009D4FBD"/>
    <w:rsid w:val="009F21E3"/>
    <w:rsid w:val="009F2365"/>
    <w:rsid w:val="00A039DC"/>
    <w:rsid w:val="00A714DF"/>
    <w:rsid w:val="00A82C59"/>
    <w:rsid w:val="00A93CC4"/>
    <w:rsid w:val="00A941F9"/>
    <w:rsid w:val="00AF6A9D"/>
    <w:rsid w:val="00B018BE"/>
    <w:rsid w:val="00B03C56"/>
    <w:rsid w:val="00B13C69"/>
    <w:rsid w:val="00B219B9"/>
    <w:rsid w:val="00B459F5"/>
    <w:rsid w:val="00B63587"/>
    <w:rsid w:val="00B73473"/>
    <w:rsid w:val="00B92B3C"/>
    <w:rsid w:val="00BE2E29"/>
    <w:rsid w:val="00BE5082"/>
    <w:rsid w:val="00BE7197"/>
    <w:rsid w:val="00C11CDE"/>
    <w:rsid w:val="00C40C31"/>
    <w:rsid w:val="00C758FE"/>
    <w:rsid w:val="00C83AA4"/>
    <w:rsid w:val="00CB2345"/>
    <w:rsid w:val="00D05125"/>
    <w:rsid w:val="00D36190"/>
    <w:rsid w:val="00D57236"/>
    <w:rsid w:val="00D65818"/>
    <w:rsid w:val="00D865FA"/>
    <w:rsid w:val="00DD4CD3"/>
    <w:rsid w:val="00E7324B"/>
    <w:rsid w:val="00E82A3A"/>
    <w:rsid w:val="00E87EEE"/>
    <w:rsid w:val="00EC7953"/>
    <w:rsid w:val="00F34988"/>
    <w:rsid w:val="00F63914"/>
    <w:rsid w:val="00FA06FA"/>
    <w:rsid w:val="00FA548B"/>
    <w:rsid w:val="00FB4D81"/>
    <w:rsid w:val="00FF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9B2752"/>
  <w15:docId w15:val="{3E8D5C23-3A6A-4ADE-8182-0CB3CD4BD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rsid w:val="005F67F7"/>
    <w:pPr>
      <w:keepNext/>
      <w:numPr>
        <w:numId w:val="2"/>
      </w:numPr>
      <w:spacing w:before="400" w:after="30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link w:val="CabealhoChar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paragraph" w:customStyle="1" w:styleId="Exemplo">
    <w:name w:val="Exemplo"/>
    <w:basedOn w:val="Normal"/>
    <w:semiHidden/>
    <w:rsid w:val="00593747"/>
    <w:rPr>
      <w:bCs/>
      <w:i/>
      <w:color w:val="FF0000"/>
      <w:szCs w:val="26"/>
    </w:rPr>
  </w:style>
  <w:style w:type="paragraph" w:customStyle="1" w:styleId="Explicao">
    <w:name w:val="Explicação"/>
    <w:basedOn w:val="Normal"/>
    <w:semiHidden/>
    <w:rsid w:val="00593747"/>
    <w:rPr>
      <w:bCs/>
      <w:i/>
      <w:color w:val="0000FF"/>
      <w:szCs w:val="26"/>
    </w:rPr>
  </w:style>
  <w:style w:type="table" w:styleId="Tabelacomgrade">
    <w:name w:val="Table Grid"/>
    <w:basedOn w:val="Tabelanormal"/>
    <w:uiPriority w:val="59"/>
    <w:rsid w:val="00883E4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SDS-CorpodeTexto">
    <w:name w:val="PSDS - Corpo de Texto"/>
    <w:basedOn w:val="Normal"/>
    <w:rsid w:val="00A93CC4"/>
    <w:pPr>
      <w:jc w:val="left"/>
    </w:pPr>
    <w:rPr>
      <w:rFonts w:cs="Times New Roman"/>
      <w:color w:val="auto"/>
    </w:rPr>
  </w:style>
  <w:style w:type="character" w:styleId="Nmerodepgina">
    <w:name w:val="page number"/>
    <w:basedOn w:val="Fontepargpadro"/>
    <w:rsid w:val="00206AD2"/>
  </w:style>
  <w:style w:type="paragraph" w:styleId="ndicedeilustraes">
    <w:name w:val="table of figures"/>
    <w:basedOn w:val="Normal"/>
    <w:next w:val="Normal"/>
    <w:rsid w:val="00206AD2"/>
    <w:pPr>
      <w:tabs>
        <w:tab w:val="right" w:leader="dot" w:pos="9973"/>
      </w:tabs>
      <w:jc w:val="left"/>
    </w:pPr>
    <w:rPr>
      <w:rFonts w:cs="Times New Roman"/>
      <w:color w:val="auto"/>
      <w:sz w:val="22"/>
      <w:lang w:eastAsia="en-US"/>
    </w:rPr>
  </w:style>
  <w:style w:type="paragraph" w:styleId="Textodebalo">
    <w:name w:val="Balloon Text"/>
    <w:basedOn w:val="Normal"/>
    <w:link w:val="TextodebaloChar"/>
    <w:semiHidden/>
    <w:unhideWhenUsed/>
    <w:rsid w:val="00206AD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206AD2"/>
    <w:rPr>
      <w:rFonts w:ascii="Tahoma" w:hAnsi="Tahoma" w:cs="Tahoma"/>
      <w:color w:val="000000"/>
      <w:sz w:val="16"/>
      <w:szCs w:val="16"/>
    </w:rPr>
  </w:style>
  <w:style w:type="character" w:customStyle="1" w:styleId="CabealhoChar">
    <w:name w:val="Cabeçalho Char"/>
    <w:basedOn w:val="Fontepargpadro"/>
    <w:link w:val="Cabealho"/>
    <w:rsid w:val="001A29D2"/>
    <w:rPr>
      <w:rFonts w:ascii="Arial" w:hAnsi="Arial" w:cs="Arial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\AppData\Local\Temp\TE-Sigla%20Projeto-vX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B59A58-6314-4CC3-80B6-98ACF5E8B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TE-Sigla Projeto-vX</Template>
  <TotalTime>12</TotalTime>
  <Pages>5</Pages>
  <Words>504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Encerramento</vt:lpstr>
    </vt:vector>
  </TitlesOfParts>
  <Manager>&lt;Sigla do Projeto&gt; - &lt;Nome do Projeto&gt;</Manager>
  <Company>TRT - 11ª Região</Company>
  <LinksUpToDate>false</LinksUpToDate>
  <CharactersWithSpaces>3221</CharactersWithSpaces>
  <SharedDoc>false</SharedDoc>
  <HLinks>
    <vt:vector size="36" baseType="variant">
      <vt:variant>
        <vt:i4>1114164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_Toc266707004</vt:lpwstr>
      </vt:variant>
      <vt:variant>
        <vt:i4>1114164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_Toc266707003</vt:lpwstr>
      </vt:variant>
      <vt:variant>
        <vt:i4>1114164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_Toc266707002</vt:lpwstr>
      </vt:variant>
      <vt:variant>
        <vt:i4>1114164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_Toc266707001</vt:lpwstr>
      </vt:variant>
      <vt:variant>
        <vt:i4>1114164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_Toc266707000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_Toc266706999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Encerramento</dc:title>
  <dc:subject>Versão &lt;X&gt;</dc:subject>
  <dc:creator>Daniel Melo</dc:creator>
  <dc:description>Template</dc:description>
  <cp:lastModifiedBy>Garcia Junior</cp:lastModifiedBy>
  <cp:revision>3</cp:revision>
  <cp:lastPrinted>2009-09-02T14:22:00Z</cp:lastPrinted>
  <dcterms:created xsi:type="dcterms:W3CDTF">2017-11-23T17:07:00Z</dcterms:created>
  <dcterms:modified xsi:type="dcterms:W3CDTF">2017-11-23T21:33:00Z</dcterms:modified>
  <cp:category>#&lt;X&gt;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ome do Modelo">
    <vt:lpwstr>MF - FPROJ - Especificação de Caso de Uso</vt:lpwstr>
  </property>
  <property fmtid="{D5CDD505-2E9C-101B-9397-08002B2CF9AE}" pid="3" name="Versão do Modelo">
    <vt:lpwstr>2</vt:lpwstr>
  </property>
</Properties>
</file>